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975" w14:textId="77777777" w:rsidR="00505622" w:rsidRPr="00A925F4" w:rsidRDefault="00505622" w:rsidP="00505622">
      <w:pPr>
        <w:pStyle w:val="Sinespaciado"/>
        <w:jc w:val="center"/>
        <w:rPr>
          <w:b/>
          <w:sz w:val="40"/>
          <w:szCs w:val="40"/>
        </w:rPr>
      </w:pPr>
      <w:r w:rsidRPr="00A925F4">
        <w:rPr>
          <w:b/>
          <w:sz w:val="40"/>
          <w:szCs w:val="40"/>
        </w:rPr>
        <w:t>Universidad ORT Uruguay</w:t>
      </w:r>
    </w:p>
    <w:p w14:paraId="31BD9073" w14:textId="77777777" w:rsidR="00505622" w:rsidRPr="00A925F4" w:rsidRDefault="00505622" w:rsidP="00505622">
      <w:pPr>
        <w:pStyle w:val="Sinespaciado"/>
        <w:jc w:val="center"/>
        <w:rPr>
          <w:b/>
          <w:sz w:val="40"/>
          <w:szCs w:val="40"/>
        </w:rPr>
      </w:pPr>
      <w:r w:rsidRPr="00A925F4">
        <w:rPr>
          <w:b/>
          <w:sz w:val="40"/>
          <w:szCs w:val="40"/>
        </w:rPr>
        <w:t>Facultad de Ingeniería</w:t>
      </w:r>
    </w:p>
    <w:p w14:paraId="505B688A" w14:textId="77777777" w:rsidR="00505622" w:rsidRPr="008E5B43" w:rsidRDefault="008E5B43" w:rsidP="008E5B43">
      <w:pPr>
        <w:pStyle w:val="Sinespaciado"/>
        <w:jc w:val="center"/>
        <w:rPr>
          <w:b/>
          <w:sz w:val="28"/>
          <w:szCs w:val="40"/>
        </w:rPr>
      </w:pPr>
      <w:r w:rsidRPr="007A1A65">
        <w:rPr>
          <w:b/>
          <w:sz w:val="32"/>
          <w:szCs w:val="40"/>
        </w:rPr>
        <w:t>Escuela de Tecnología</w:t>
      </w:r>
    </w:p>
    <w:p w14:paraId="5DC64B06" w14:textId="77777777" w:rsidR="00505622" w:rsidRDefault="00505622" w:rsidP="00505622">
      <w:pPr>
        <w:jc w:val="center"/>
      </w:pPr>
    </w:p>
    <w:p w14:paraId="1B391DAB" w14:textId="77777777" w:rsidR="00676315" w:rsidRDefault="00676315" w:rsidP="00505622">
      <w:pPr>
        <w:jc w:val="center"/>
      </w:pPr>
    </w:p>
    <w:p w14:paraId="7933DF97" w14:textId="77777777" w:rsidR="00505622" w:rsidRDefault="004552A2" w:rsidP="00505622">
      <w:pPr>
        <w:jc w:val="center"/>
        <w:rPr>
          <w:b/>
          <w:sz w:val="40"/>
          <w:szCs w:val="40"/>
        </w:rPr>
      </w:pPr>
      <w:r>
        <w:rPr>
          <w:b/>
          <w:sz w:val="40"/>
          <w:szCs w:val="40"/>
        </w:rPr>
        <w:t>OBLIGATORIO PROGRAMACION 1</w:t>
      </w:r>
    </w:p>
    <w:p w14:paraId="5615A614" w14:textId="77777777" w:rsidR="004552A2" w:rsidRPr="00505622" w:rsidRDefault="007A1A65" w:rsidP="00505622">
      <w:pPr>
        <w:jc w:val="center"/>
        <w:rPr>
          <w:b/>
          <w:sz w:val="40"/>
          <w:szCs w:val="40"/>
        </w:rPr>
      </w:pPr>
      <w:r>
        <w:rPr>
          <w:b/>
          <w:sz w:val="40"/>
          <w:szCs w:val="40"/>
        </w:rPr>
        <w:t>DOCUMENTO DE ANÁ</w:t>
      </w:r>
      <w:r w:rsidR="004552A2">
        <w:rPr>
          <w:b/>
          <w:sz w:val="40"/>
          <w:szCs w:val="40"/>
        </w:rPr>
        <w:t>LISIS</w:t>
      </w:r>
    </w:p>
    <w:p w14:paraId="179141C8" w14:textId="77777777" w:rsidR="00505622" w:rsidRDefault="00505622" w:rsidP="00505622">
      <w:pPr>
        <w:jc w:val="center"/>
      </w:pPr>
    </w:p>
    <w:p w14:paraId="3A955A71" w14:textId="77777777" w:rsidR="00676315" w:rsidRDefault="00676315" w:rsidP="00505622">
      <w:pPr>
        <w:jc w:val="center"/>
        <w:rPr>
          <w:b/>
        </w:rPr>
      </w:pPr>
      <w:r w:rsidRPr="00505622">
        <w:rPr>
          <w:b/>
        </w:rPr>
        <w:t xml:space="preserve"> </w:t>
      </w:r>
      <w:r>
        <w:rPr>
          <w:noProof/>
          <w:lang w:val="es-ES" w:eastAsia="es-ES"/>
        </w:rPr>
        <w:drawing>
          <wp:inline distT="0" distB="0" distL="0" distR="0" wp14:anchorId="0A79F00A" wp14:editId="02FA64E9">
            <wp:extent cx="608078" cy="784746"/>
            <wp:effectExtent l="0" t="0" r="1905" b="0"/>
            <wp:docPr id="4" name="Imagen 4" descr="https://cdn.discordapp.com/attachments/1109884323924033719/1109919688919625728/edi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109884323924033719/1109919688919625728/editad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22" cy="794094"/>
                    </a:xfrm>
                    <a:prstGeom prst="rect">
                      <a:avLst/>
                    </a:prstGeom>
                    <a:noFill/>
                    <a:ln>
                      <a:noFill/>
                    </a:ln>
                  </pic:spPr>
                </pic:pic>
              </a:graphicData>
            </a:graphic>
          </wp:inline>
        </w:drawing>
      </w:r>
    </w:p>
    <w:p w14:paraId="0EBB7127" w14:textId="77777777" w:rsidR="00505622" w:rsidRDefault="00676315" w:rsidP="00505622">
      <w:pPr>
        <w:jc w:val="center"/>
        <w:rPr>
          <w:b/>
        </w:rPr>
      </w:pPr>
      <w:r>
        <w:rPr>
          <w:b/>
        </w:rPr>
        <w:t xml:space="preserve">Leonardo </w:t>
      </w:r>
      <w:proofErr w:type="spellStart"/>
      <w:r>
        <w:rPr>
          <w:b/>
        </w:rPr>
        <w:t>Fascendini</w:t>
      </w:r>
      <w:proofErr w:type="spellEnd"/>
      <w:r w:rsidR="007A1A65">
        <w:rPr>
          <w:b/>
        </w:rPr>
        <w:t xml:space="preserve"> –</w:t>
      </w:r>
      <w:r>
        <w:rPr>
          <w:b/>
        </w:rPr>
        <w:t>316961</w:t>
      </w:r>
    </w:p>
    <w:p w14:paraId="47F09F50" w14:textId="77777777" w:rsidR="004552A2" w:rsidRDefault="00676315" w:rsidP="00505622">
      <w:pPr>
        <w:jc w:val="center"/>
        <w:rPr>
          <w:b/>
        </w:rPr>
      </w:pPr>
      <w:r>
        <w:rPr>
          <w:noProof/>
          <w:lang w:val="es-ES" w:eastAsia="es-ES"/>
        </w:rPr>
        <w:drawing>
          <wp:inline distT="0" distB="0" distL="0" distR="0" wp14:anchorId="5AFDF7BD" wp14:editId="5C15F73C">
            <wp:extent cx="539087" cy="863633"/>
            <wp:effectExtent l="0" t="0" r="0" b="0"/>
            <wp:docPr id="3" name="Imagen 3" descr="https://cdn.discordapp.com/attachments/1109884323924033719/1109919743361699950/IMG_3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09884323924033719/1109919743361699950/IMG_30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584" cy="872440"/>
                    </a:xfrm>
                    <a:prstGeom prst="rect">
                      <a:avLst/>
                    </a:prstGeom>
                    <a:noFill/>
                    <a:ln>
                      <a:noFill/>
                    </a:ln>
                  </pic:spPr>
                </pic:pic>
              </a:graphicData>
            </a:graphic>
          </wp:inline>
        </w:drawing>
      </w:r>
    </w:p>
    <w:p w14:paraId="751C981A" w14:textId="77777777" w:rsidR="0063289F" w:rsidRPr="00505622" w:rsidRDefault="00676315" w:rsidP="0063289F">
      <w:pPr>
        <w:jc w:val="center"/>
        <w:rPr>
          <w:b/>
        </w:rPr>
      </w:pPr>
      <w:r>
        <w:rPr>
          <w:b/>
        </w:rPr>
        <w:t>Guillermo Plisich</w:t>
      </w:r>
      <w:r w:rsidR="007A1A65">
        <w:rPr>
          <w:b/>
        </w:rPr>
        <w:t xml:space="preserve">– </w:t>
      </w:r>
      <w:r>
        <w:rPr>
          <w:b/>
        </w:rPr>
        <w:t>239377</w:t>
      </w:r>
    </w:p>
    <w:p w14:paraId="650407B1" w14:textId="77777777" w:rsidR="004552A2" w:rsidRDefault="004552A2" w:rsidP="00505622">
      <w:pPr>
        <w:jc w:val="center"/>
        <w:rPr>
          <w:b/>
        </w:rPr>
      </w:pPr>
    </w:p>
    <w:p w14:paraId="66A80104" w14:textId="77777777" w:rsidR="004552A2" w:rsidRDefault="00676315" w:rsidP="00505622">
      <w:pPr>
        <w:jc w:val="center"/>
        <w:rPr>
          <w:b/>
        </w:rPr>
      </w:pPr>
      <w:r>
        <w:rPr>
          <w:b/>
        </w:rPr>
        <w:t>Grupo: N1D</w:t>
      </w:r>
    </w:p>
    <w:p w14:paraId="563BEFFC" w14:textId="77777777" w:rsidR="00505622" w:rsidRDefault="003563B8" w:rsidP="00505622">
      <w:pPr>
        <w:jc w:val="center"/>
        <w:rPr>
          <w:b/>
        </w:rPr>
      </w:pPr>
      <w:r>
        <w:rPr>
          <w:b/>
        </w:rPr>
        <w:t>Docente</w:t>
      </w:r>
      <w:r w:rsidR="00676315">
        <w:rPr>
          <w:b/>
        </w:rPr>
        <w:t>: Gonzalo Gentile</w:t>
      </w:r>
    </w:p>
    <w:p w14:paraId="54728836" w14:textId="77777777" w:rsidR="008E5B43" w:rsidRPr="00505622" w:rsidRDefault="00676315" w:rsidP="00505622">
      <w:pPr>
        <w:jc w:val="center"/>
        <w:rPr>
          <w:b/>
        </w:rPr>
      </w:pPr>
      <w:r>
        <w:rPr>
          <w:b/>
        </w:rPr>
        <w:t>Analista en Tecnologías de la Información</w:t>
      </w:r>
    </w:p>
    <w:p w14:paraId="48E06E83" w14:textId="77777777" w:rsidR="007A1A65" w:rsidRDefault="007A1A65" w:rsidP="00505622">
      <w:pPr>
        <w:jc w:val="center"/>
        <w:rPr>
          <w:b/>
        </w:rPr>
      </w:pPr>
    </w:p>
    <w:p w14:paraId="64FC6AD5" w14:textId="77777777" w:rsidR="00505622" w:rsidRDefault="004552A2" w:rsidP="00505622">
      <w:pPr>
        <w:jc w:val="center"/>
        <w:rPr>
          <w:b/>
        </w:rPr>
      </w:pPr>
      <w:r>
        <w:rPr>
          <w:b/>
        </w:rPr>
        <w:t xml:space="preserve">Fecha de entrega </w:t>
      </w:r>
      <w:r w:rsidR="007A1A65">
        <w:rPr>
          <w:b/>
        </w:rPr>
        <w:t xml:space="preserve">del documento </w:t>
      </w:r>
      <w:r>
        <w:rPr>
          <w:b/>
        </w:rPr>
        <w:t>(</w:t>
      </w:r>
      <w:r w:rsidR="00676315">
        <w:rPr>
          <w:b/>
        </w:rPr>
        <w:t>25</w:t>
      </w:r>
      <w:r>
        <w:rPr>
          <w:b/>
        </w:rPr>
        <w:t>-</w:t>
      </w:r>
      <w:r w:rsidR="00676315">
        <w:rPr>
          <w:b/>
        </w:rPr>
        <w:t>05</w:t>
      </w:r>
      <w:r>
        <w:rPr>
          <w:b/>
        </w:rPr>
        <w:t>-</w:t>
      </w:r>
      <w:r w:rsidR="00676315">
        <w:rPr>
          <w:b/>
        </w:rPr>
        <w:t>2023</w:t>
      </w:r>
      <w:r>
        <w:rPr>
          <w:b/>
        </w:rPr>
        <w:t>)</w:t>
      </w:r>
    </w:p>
    <w:p w14:paraId="429B6603" w14:textId="77777777" w:rsidR="00505622" w:rsidRPr="00A05B82" w:rsidRDefault="0063289F" w:rsidP="00A05B82">
      <w:pPr>
        <w:pStyle w:val="TituloNoIndice"/>
      </w:pPr>
      <w:r w:rsidRPr="00450F51">
        <w:lastRenderedPageBreak/>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14:paraId="5EA56BDC" w14:textId="77777777" w:rsidR="000F1E36" w:rsidRDefault="000F1E36">
          <w:pPr>
            <w:pStyle w:val="TtuloTDC"/>
          </w:pPr>
        </w:p>
        <w:p w14:paraId="0B27D0E9" w14:textId="1D239664" w:rsidR="00CF0380" w:rsidRDefault="008726EF">
          <w:pPr>
            <w:pStyle w:val="TDC1"/>
            <w:rPr>
              <w:rFonts w:asciiTheme="minorHAnsi" w:eastAsiaTheme="minorEastAsia" w:hAnsiTheme="minorHAnsi"/>
              <w:noProof/>
              <w:sz w:val="22"/>
              <w:lang w:val="es-ES" w:eastAsia="es-ES"/>
            </w:rPr>
          </w:pPr>
          <w:r>
            <w:rPr>
              <w:lang w:val="es-ES"/>
            </w:rPr>
            <w:fldChar w:fldCharType="begin"/>
          </w:r>
          <w:r w:rsidR="000F1E36">
            <w:rPr>
              <w:lang w:val="es-ES"/>
            </w:rPr>
            <w:instrText xml:space="preserve"> TOC \o "1-3" \h \z \u </w:instrText>
          </w:r>
          <w:r>
            <w:rPr>
              <w:lang w:val="es-ES"/>
            </w:rPr>
            <w:fldChar w:fldCharType="separate"/>
          </w:r>
          <w:hyperlink w:anchor="_Toc135667797" w:history="1">
            <w:r w:rsidR="00CF0380" w:rsidRPr="00903D2B">
              <w:rPr>
                <w:rStyle w:val="Hipervnculo"/>
                <w:noProof/>
              </w:rPr>
              <w:t>1.</w:t>
            </w:r>
            <w:r w:rsidR="00CF0380">
              <w:rPr>
                <w:rFonts w:asciiTheme="minorHAnsi" w:eastAsiaTheme="minorEastAsia" w:hAnsiTheme="minorHAnsi"/>
                <w:noProof/>
                <w:sz w:val="22"/>
                <w:lang w:val="es-ES" w:eastAsia="es-ES"/>
              </w:rPr>
              <w:tab/>
            </w:r>
            <w:r w:rsidR="00CF0380" w:rsidRPr="00903D2B">
              <w:rPr>
                <w:rStyle w:val="Hipervnculo"/>
                <w:noProof/>
              </w:rPr>
              <w:t>Descripción general del problema a resolver</w:t>
            </w:r>
            <w:r w:rsidR="00CF0380">
              <w:rPr>
                <w:noProof/>
                <w:webHidden/>
              </w:rPr>
              <w:tab/>
            </w:r>
            <w:r w:rsidR="00CF0380">
              <w:rPr>
                <w:noProof/>
                <w:webHidden/>
              </w:rPr>
              <w:fldChar w:fldCharType="begin"/>
            </w:r>
            <w:r w:rsidR="00CF0380">
              <w:rPr>
                <w:noProof/>
                <w:webHidden/>
              </w:rPr>
              <w:instrText xml:space="preserve"> PAGEREF _Toc135667797 \h </w:instrText>
            </w:r>
            <w:r w:rsidR="00CF0380">
              <w:rPr>
                <w:noProof/>
                <w:webHidden/>
              </w:rPr>
            </w:r>
            <w:r w:rsidR="00CF0380">
              <w:rPr>
                <w:noProof/>
                <w:webHidden/>
              </w:rPr>
              <w:fldChar w:fldCharType="separate"/>
            </w:r>
            <w:r w:rsidR="00AE33D6">
              <w:rPr>
                <w:noProof/>
                <w:webHidden/>
              </w:rPr>
              <w:t>4</w:t>
            </w:r>
            <w:r w:rsidR="00CF0380">
              <w:rPr>
                <w:noProof/>
                <w:webHidden/>
              </w:rPr>
              <w:fldChar w:fldCharType="end"/>
            </w:r>
          </w:hyperlink>
        </w:p>
        <w:p w14:paraId="11862309" w14:textId="1BD2DAB1"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798" w:history="1">
            <w:r w:rsidR="00CF0380" w:rsidRPr="00903D2B">
              <w:rPr>
                <w:rStyle w:val="Hipervnculo"/>
                <w:noProof/>
              </w:rPr>
              <w:t>1.1.</w:t>
            </w:r>
            <w:r w:rsidR="00CF0380">
              <w:rPr>
                <w:rFonts w:asciiTheme="minorHAnsi" w:eastAsiaTheme="minorEastAsia" w:hAnsiTheme="minorHAnsi"/>
                <w:noProof/>
                <w:sz w:val="22"/>
                <w:lang w:val="es-ES" w:eastAsia="es-ES"/>
              </w:rPr>
              <w:tab/>
            </w:r>
            <w:r w:rsidR="00CF0380" w:rsidRPr="00903D2B">
              <w:rPr>
                <w:rStyle w:val="Hipervnculo"/>
                <w:noProof/>
              </w:rPr>
              <w:t>Tipos de usuario del sistema</w:t>
            </w:r>
            <w:r w:rsidR="00CF0380">
              <w:rPr>
                <w:noProof/>
                <w:webHidden/>
              </w:rPr>
              <w:tab/>
            </w:r>
            <w:r w:rsidR="00CF0380">
              <w:rPr>
                <w:noProof/>
                <w:webHidden/>
              </w:rPr>
              <w:fldChar w:fldCharType="begin"/>
            </w:r>
            <w:r w:rsidR="00CF0380">
              <w:rPr>
                <w:noProof/>
                <w:webHidden/>
              </w:rPr>
              <w:instrText xml:space="preserve"> PAGEREF _Toc135667798 \h </w:instrText>
            </w:r>
            <w:r w:rsidR="00CF0380">
              <w:rPr>
                <w:noProof/>
                <w:webHidden/>
              </w:rPr>
            </w:r>
            <w:r w:rsidR="00CF0380">
              <w:rPr>
                <w:noProof/>
                <w:webHidden/>
              </w:rPr>
              <w:fldChar w:fldCharType="separate"/>
            </w:r>
            <w:r w:rsidR="00AE33D6">
              <w:rPr>
                <w:noProof/>
                <w:webHidden/>
              </w:rPr>
              <w:t>4</w:t>
            </w:r>
            <w:r w:rsidR="00CF0380">
              <w:rPr>
                <w:noProof/>
                <w:webHidden/>
              </w:rPr>
              <w:fldChar w:fldCharType="end"/>
            </w:r>
          </w:hyperlink>
        </w:p>
        <w:p w14:paraId="61FAC012" w14:textId="7260B824"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799" w:history="1">
            <w:r w:rsidR="00CF0380" w:rsidRPr="00903D2B">
              <w:rPr>
                <w:rStyle w:val="Hipervnculo"/>
                <w:noProof/>
              </w:rPr>
              <w:t>1.2.</w:t>
            </w:r>
            <w:r w:rsidR="00CF0380">
              <w:rPr>
                <w:rFonts w:asciiTheme="minorHAnsi" w:eastAsiaTheme="minorEastAsia" w:hAnsiTheme="minorHAnsi"/>
                <w:noProof/>
                <w:sz w:val="22"/>
                <w:lang w:val="es-ES" w:eastAsia="es-ES"/>
              </w:rPr>
              <w:tab/>
            </w:r>
            <w:r w:rsidR="00CF0380" w:rsidRPr="00903D2B">
              <w:rPr>
                <w:rStyle w:val="Hipervnculo"/>
                <w:noProof/>
              </w:rPr>
              <w:t>Listado de funcionalidades</w:t>
            </w:r>
            <w:r w:rsidR="00CF0380">
              <w:rPr>
                <w:noProof/>
                <w:webHidden/>
              </w:rPr>
              <w:tab/>
            </w:r>
            <w:r w:rsidR="00CF0380">
              <w:rPr>
                <w:noProof/>
                <w:webHidden/>
              </w:rPr>
              <w:fldChar w:fldCharType="begin"/>
            </w:r>
            <w:r w:rsidR="00CF0380">
              <w:rPr>
                <w:noProof/>
                <w:webHidden/>
              </w:rPr>
              <w:instrText xml:space="preserve"> PAGEREF _Toc135667799 \h </w:instrText>
            </w:r>
            <w:r w:rsidR="00CF0380">
              <w:rPr>
                <w:noProof/>
                <w:webHidden/>
              </w:rPr>
            </w:r>
            <w:r w:rsidR="00CF0380">
              <w:rPr>
                <w:noProof/>
                <w:webHidden/>
              </w:rPr>
              <w:fldChar w:fldCharType="separate"/>
            </w:r>
            <w:r w:rsidR="00AE33D6">
              <w:rPr>
                <w:noProof/>
                <w:webHidden/>
              </w:rPr>
              <w:t>4</w:t>
            </w:r>
            <w:r w:rsidR="00CF0380">
              <w:rPr>
                <w:noProof/>
                <w:webHidden/>
              </w:rPr>
              <w:fldChar w:fldCharType="end"/>
            </w:r>
          </w:hyperlink>
        </w:p>
        <w:p w14:paraId="6BA76E65" w14:textId="6C18ACB7" w:rsidR="00CF0380" w:rsidRDefault="00000000">
          <w:pPr>
            <w:pStyle w:val="TDC1"/>
            <w:rPr>
              <w:rFonts w:asciiTheme="minorHAnsi" w:eastAsiaTheme="minorEastAsia" w:hAnsiTheme="minorHAnsi"/>
              <w:noProof/>
              <w:sz w:val="22"/>
              <w:lang w:val="es-ES" w:eastAsia="es-ES"/>
            </w:rPr>
          </w:pPr>
          <w:hyperlink w:anchor="_Toc135667800" w:history="1">
            <w:r w:rsidR="00CF0380" w:rsidRPr="00903D2B">
              <w:rPr>
                <w:rStyle w:val="Hipervnculo"/>
                <w:noProof/>
              </w:rPr>
              <w:t>2.</w:t>
            </w:r>
            <w:r w:rsidR="00CF0380">
              <w:rPr>
                <w:rFonts w:asciiTheme="minorHAnsi" w:eastAsiaTheme="minorEastAsia" w:hAnsiTheme="minorHAnsi"/>
                <w:noProof/>
                <w:sz w:val="22"/>
                <w:lang w:val="es-ES" w:eastAsia="es-ES"/>
              </w:rPr>
              <w:tab/>
            </w:r>
            <w:r w:rsidR="00CF0380" w:rsidRPr="00903D2B">
              <w:rPr>
                <w:rStyle w:val="Hipervnculo"/>
                <w:noProof/>
              </w:rPr>
              <w:t>Detalle de Funcionalidades</w:t>
            </w:r>
            <w:r w:rsidR="00CF0380">
              <w:rPr>
                <w:noProof/>
                <w:webHidden/>
              </w:rPr>
              <w:tab/>
            </w:r>
            <w:r w:rsidR="00CF0380">
              <w:rPr>
                <w:noProof/>
                <w:webHidden/>
              </w:rPr>
              <w:fldChar w:fldCharType="begin"/>
            </w:r>
            <w:r w:rsidR="00CF0380">
              <w:rPr>
                <w:noProof/>
                <w:webHidden/>
              </w:rPr>
              <w:instrText xml:space="preserve"> PAGEREF _Toc135667800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1142FC33" w14:textId="0F69098C"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01" w:history="1">
            <w:r w:rsidR="00CF0380" w:rsidRPr="00903D2B">
              <w:rPr>
                <w:rStyle w:val="Hipervnculo"/>
                <w:noProof/>
              </w:rPr>
              <w:t>2.1</w:t>
            </w:r>
            <w:r w:rsidR="00CF0380">
              <w:rPr>
                <w:rFonts w:asciiTheme="minorHAnsi" w:eastAsiaTheme="minorEastAsia" w:hAnsiTheme="minorHAnsi"/>
                <w:noProof/>
                <w:sz w:val="22"/>
                <w:lang w:val="es-ES" w:eastAsia="es-ES"/>
              </w:rPr>
              <w:tab/>
            </w:r>
            <w:r w:rsidR="00CF0380" w:rsidRPr="00903D2B">
              <w:rPr>
                <w:rStyle w:val="Hipervnculo"/>
                <w:noProof/>
              </w:rPr>
              <w:t>F01 – Registro en la aplicación</w:t>
            </w:r>
            <w:r w:rsidR="00CF0380">
              <w:rPr>
                <w:noProof/>
                <w:webHidden/>
              </w:rPr>
              <w:tab/>
            </w:r>
            <w:r w:rsidR="00CF0380">
              <w:rPr>
                <w:noProof/>
                <w:webHidden/>
              </w:rPr>
              <w:fldChar w:fldCharType="begin"/>
            </w:r>
            <w:r w:rsidR="00CF0380">
              <w:rPr>
                <w:noProof/>
                <w:webHidden/>
              </w:rPr>
              <w:instrText xml:space="preserve"> PAGEREF _Toc135667801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51D1EC65" w14:textId="1A4807D7"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2" w:history="1">
            <w:r w:rsidR="00CF0380" w:rsidRPr="00903D2B">
              <w:rPr>
                <w:rStyle w:val="Hipervnculo"/>
                <w:noProof/>
              </w:rPr>
              <w:t>2.1.1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_Toc135667802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7D66BD8C" w14:textId="11A42E15"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3" w:history="1">
            <w:r w:rsidR="00CF0380" w:rsidRPr="00903D2B">
              <w:rPr>
                <w:rStyle w:val="Hipervnculo"/>
                <w:noProof/>
              </w:rPr>
              <w:t>2.1.2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_Toc135667803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6982A269" w14:textId="70945BDD"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4" w:history="1">
            <w:r w:rsidR="00CF0380" w:rsidRPr="00903D2B">
              <w:rPr>
                <w:rStyle w:val="Hipervnculo"/>
                <w:noProof/>
              </w:rPr>
              <w:t>2.1.3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_Toc135667804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539D8E67" w14:textId="18FC13EE"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5" w:history="1">
            <w:r w:rsidR="00CF0380" w:rsidRPr="00903D2B">
              <w:rPr>
                <w:rStyle w:val="Hipervnculo"/>
                <w:noProof/>
              </w:rPr>
              <w:t>2.1.4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_Toc135667805 \h </w:instrText>
            </w:r>
            <w:r w:rsidR="00CF0380">
              <w:rPr>
                <w:noProof/>
                <w:webHidden/>
              </w:rPr>
            </w:r>
            <w:r w:rsidR="00CF0380">
              <w:rPr>
                <w:noProof/>
                <w:webHidden/>
              </w:rPr>
              <w:fldChar w:fldCharType="separate"/>
            </w:r>
            <w:r w:rsidR="00AE33D6">
              <w:rPr>
                <w:noProof/>
                <w:webHidden/>
              </w:rPr>
              <w:t>5</w:t>
            </w:r>
            <w:r w:rsidR="00CF0380">
              <w:rPr>
                <w:noProof/>
                <w:webHidden/>
              </w:rPr>
              <w:fldChar w:fldCharType="end"/>
            </w:r>
          </w:hyperlink>
        </w:p>
        <w:p w14:paraId="5E6CF3B6" w14:textId="26BE3651"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06" w:history="1">
            <w:r w:rsidR="00CF0380" w:rsidRPr="00903D2B">
              <w:rPr>
                <w:rStyle w:val="Hipervnculo"/>
                <w:noProof/>
              </w:rPr>
              <w:t>2.2</w:t>
            </w:r>
            <w:r w:rsidR="00CF0380">
              <w:rPr>
                <w:rFonts w:asciiTheme="minorHAnsi" w:eastAsiaTheme="minorEastAsia" w:hAnsiTheme="minorHAnsi"/>
                <w:noProof/>
                <w:sz w:val="22"/>
                <w:lang w:val="es-ES" w:eastAsia="es-ES"/>
              </w:rPr>
              <w:tab/>
            </w:r>
            <w:r w:rsidR="00CF0380" w:rsidRPr="00903D2B">
              <w:rPr>
                <w:rStyle w:val="Hipervnculo"/>
                <w:noProof/>
              </w:rPr>
              <w:t>F02 – Ingresar a la aplicación</w:t>
            </w:r>
            <w:r w:rsidR="00CF0380">
              <w:rPr>
                <w:noProof/>
                <w:webHidden/>
              </w:rPr>
              <w:tab/>
            </w:r>
            <w:r w:rsidR="00CF0380">
              <w:rPr>
                <w:noProof/>
                <w:webHidden/>
              </w:rPr>
              <w:fldChar w:fldCharType="begin"/>
            </w:r>
            <w:r w:rsidR="00CF0380">
              <w:rPr>
                <w:noProof/>
                <w:webHidden/>
              </w:rPr>
              <w:instrText xml:space="preserve"> PAGEREF _Toc135667806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14CE7558" w14:textId="5A11A653"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7" w:history="1">
            <w:r w:rsidR="00CF0380" w:rsidRPr="00903D2B">
              <w:rPr>
                <w:rStyle w:val="Hipervnculo"/>
                <w:noProof/>
              </w:rPr>
              <w:t>2.2.1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_Toc135667807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4F787DD8" w14:textId="21644737"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8" w:history="1">
            <w:r w:rsidR="00CF0380" w:rsidRPr="00903D2B">
              <w:rPr>
                <w:rStyle w:val="Hipervnculo"/>
                <w:noProof/>
              </w:rPr>
              <w:t>2.2.2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_Toc135667808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5C80AF3E" w14:textId="141C2FDC"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09" w:history="1">
            <w:r w:rsidR="00CF0380" w:rsidRPr="00903D2B">
              <w:rPr>
                <w:rStyle w:val="Hipervnculo"/>
                <w:noProof/>
              </w:rPr>
              <w:t>2.2.3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_Toc135667809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4FCFCD51" w14:textId="5D06FCD9"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0" w:history="1">
            <w:r w:rsidR="00CF0380" w:rsidRPr="00903D2B">
              <w:rPr>
                <w:rStyle w:val="Hipervnculo"/>
                <w:noProof/>
              </w:rPr>
              <w:t>2.2.4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_Toc135667810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72047690" w14:textId="2FDD7967"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11" w:history="1">
            <w:r w:rsidR="00CF0380" w:rsidRPr="00903D2B">
              <w:rPr>
                <w:rStyle w:val="Hipervnculo"/>
                <w:noProof/>
              </w:rPr>
              <w:t>2.3</w:t>
            </w:r>
            <w:r w:rsidR="00CF0380">
              <w:rPr>
                <w:rFonts w:asciiTheme="minorHAnsi" w:eastAsiaTheme="minorEastAsia" w:hAnsiTheme="minorHAnsi"/>
                <w:noProof/>
                <w:sz w:val="22"/>
                <w:lang w:val="es-ES" w:eastAsia="es-ES"/>
              </w:rPr>
              <w:tab/>
            </w:r>
            <w:r w:rsidR="00CF0380" w:rsidRPr="00903D2B">
              <w:rPr>
                <w:rStyle w:val="Hipervnculo"/>
                <w:noProof/>
              </w:rPr>
              <w:t>F03 – Ingresar los datos del censo</w:t>
            </w:r>
            <w:r w:rsidR="00CF0380">
              <w:rPr>
                <w:noProof/>
                <w:webHidden/>
              </w:rPr>
              <w:tab/>
            </w:r>
            <w:r w:rsidR="00CF0380">
              <w:rPr>
                <w:noProof/>
                <w:webHidden/>
              </w:rPr>
              <w:fldChar w:fldCharType="begin"/>
            </w:r>
            <w:r w:rsidR="00CF0380">
              <w:rPr>
                <w:noProof/>
                <w:webHidden/>
              </w:rPr>
              <w:instrText xml:space="preserve"> PAGEREF _Toc135667811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30455FDC" w14:textId="6EA79DA2"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2" w:history="1">
            <w:r w:rsidR="00CF0380" w:rsidRPr="00903D2B">
              <w:rPr>
                <w:rStyle w:val="Hipervnculo"/>
                <w:noProof/>
              </w:rPr>
              <w:t>2.3.1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_Toc135667812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707B43F9" w14:textId="06102DD7"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3" w:history="1">
            <w:r w:rsidR="00CF0380" w:rsidRPr="00903D2B">
              <w:rPr>
                <w:rStyle w:val="Hipervnculo"/>
                <w:noProof/>
              </w:rPr>
              <w:t>2.3.2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_Toc135667813 \h </w:instrText>
            </w:r>
            <w:r w:rsidR="00CF0380">
              <w:rPr>
                <w:noProof/>
                <w:webHidden/>
              </w:rPr>
            </w:r>
            <w:r w:rsidR="00CF0380">
              <w:rPr>
                <w:noProof/>
                <w:webHidden/>
              </w:rPr>
              <w:fldChar w:fldCharType="separate"/>
            </w:r>
            <w:r w:rsidR="00AE33D6">
              <w:rPr>
                <w:noProof/>
                <w:webHidden/>
              </w:rPr>
              <w:t>6</w:t>
            </w:r>
            <w:r w:rsidR="00CF0380">
              <w:rPr>
                <w:noProof/>
                <w:webHidden/>
              </w:rPr>
              <w:fldChar w:fldCharType="end"/>
            </w:r>
          </w:hyperlink>
        </w:p>
        <w:p w14:paraId="43EBAB7B" w14:textId="54A91BC8"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4" w:history="1">
            <w:r w:rsidR="00CF0380" w:rsidRPr="00903D2B">
              <w:rPr>
                <w:rStyle w:val="Hipervnculo"/>
                <w:noProof/>
              </w:rPr>
              <w:t>2.3.3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_Toc135667814 \h </w:instrText>
            </w:r>
            <w:r w:rsidR="00CF0380">
              <w:rPr>
                <w:noProof/>
                <w:webHidden/>
              </w:rPr>
            </w:r>
            <w:r w:rsidR="00CF0380">
              <w:rPr>
                <w:noProof/>
                <w:webHidden/>
              </w:rPr>
              <w:fldChar w:fldCharType="separate"/>
            </w:r>
            <w:r w:rsidR="00AE33D6">
              <w:rPr>
                <w:noProof/>
                <w:webHidden/>
              </w:rPr>
              <w:t>7</w:t>
            </w:r>
            <w:r w:rsidR="00CF0380">
              <w:rPr>
                <w:noProof/>
                <w:webHidden/>
              </w:rPr>
              <w:fldChar w:fldCharType="end"/>
            </w:r>
          </w:hyperlink>
        </w:p>
        <w:p w14:paraId="431E699F" w14:textId="73DACCCF"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5" w:history="1">
            <w:r w:rsidR="00CF0380" w:rsidRPr="00903D2B">
              <w:rPr>
                <w:rStyle w:val="Hipervnculo"/>
                <w:noProof/>
              </w:rPr>
              <w:t>2.3.4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_Toc135667815 \h </w:instrText>
            </w:r>
            <w:r w:rsidR="00CF0380">
              <w:rPr>
                <w:noProof/>
                <w:webHidden/>
              </w:rPr>
            </w:r>
            <w:r w:rsidR="00CF0380">
              <w:rPr>
                <w:noProof/>
                <w:webHidden/>
              </w:rPr>
              <w:fldChar w:fldCharType="separate"/>
            </w:r>
            <w:r w:rsidR="00AE33D6">
              <w:rPr>
                <w:noProof/>
                <w:webHidden/>
              </w:rPr>
              <w:t>7</w:t>
            </w:r>
            <w:r w:rsidR="00CF0380">
              <w:rPr>
                <w:noProof/>
                <w:webHidden/>
              </w:rPr>
              <w:fldChar w:fldCharType="end"/>
            </w:r>
          </w:hyperlink>
        </w:p>
        <w:p w14:paraId="00C6CDBC" w14:textId="5FF118C7"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16" w:history="1">
            <w:r w:rsidR="00CF0380" w:rsidRPr="00903D2B">
              <w:rPr>
                <w:rStyle w:val="Hipervnculo"/>
                <w:noProof/>
              </w:rPr>
              <w:t>2.4</w:t>
            </w:r>
            <w:r w:rsidR="00CF0380">
              <w:rPr>
                <w:rFonts w:asciiTheme="minorHAnsi" w:eastAsiaTheme="minorEastAsia" w:hAnsiTheme="minorHAnsi"/>
                <w:noProof/>
                <w:sz w:val="22"/>
                <w:lang w:val="es-ES" w:eastAsia="es-ES"/>
              </w:rPr>
              <w:tab/>
            </w:r>
            <w:r w:rsidR="00CF0380" w:rsidRPr="00903D2B">
              <w:rPr>
                <w:rStyle w:val="Hipervnculo"/>
                <w:noProof/>
              </w:rPr>
              <w:t>F04 – Censos pre completados por validar</w:t>
            </w:r>
            <w:r w:rsidR="00CF0380">
              <w:rPr>
                <w:noProof/>
                <w:webHidden/>
              </w:rPr>
              <w:tab/>
            </w:r>
            <w:r w:rsidR="00CF0380">
              <w:rPr>
                <w:noProof/>
                <w:webHidden/>
              </w:rPr>
              <w:fldChar w:fldCharType="begin"/>
            </w:r>
            <w:r w:rsidR="00CF0380">
              <w:rPr>
                <w:noProof/>
                <w:webHidden/>
              </w:rPr>
              <w:instrText xml:space="preserve"> PAGEREF _Toc135667816 \h </w:instrText>
            </w:r>
            <w:r w:rsidR="00CF0380">
              <w:rPr>
                <w:noProof/>
                <w:webHidden/>
              </w:rPr>
            </w:r>
            <w:r w:rsidR="00CF0380">
              <w:rPr>
                <w:noProof/>
                <w:webHidden/>
              </w:rPr>
              <w:fldChar w:fldCharType="separate"/>
            </w:r>
            <w:r w:rsidR="00AE33D6">
              <w:rPr>
                <w:noProof/>
                <w:webHidden/>
              </w:rPr>
              <w:t>8</w:t>
            </w:r>
            <w:r w:rsidR="00CF0380">
              <w:rPr>
                <w:noProof/>
                <w:webHidden/>
              </w:rPr>
              <w:fldChar w:fldCharType="end"/>
            </w:r>
          </w:hyperlink>
        </w:p>
        <w:p w14:paraId="65CF5805" w14:textId="0EA60053"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7" w:history="1">
            <w:r w:rsidR="00CF0380" w:rsidRPr="00903D2B">
              <w:rPr>
                <w:rStyle w:val="Hipervnculo"/>
                <w:noProof/>
              </w:rPr>
              <w:t>2.4.1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_Toc135667817 \h </w:instrText>
            </w:r>
            <w:r w:rsidR="00CF0380">
              <w:rPr>
                <w:noProof/>
                <w:webHidden/>
              </w:rPr>
            </w:r>
            <w:r w:rsidR="00CF0380">
              <w:rPr>
                <w:noProof/>
                <w:webHidden/>
              </w:rPr>
              <w:fldChar w:fldCharType="separate"/>
            </w:r>
            <w:r w:rsidR="00AE33D6">
              <w:rPr>
                <w:noProof/>
                <w:webHidden/>
              </w:rPr>
              <w:t>8</w:t>
            </w:r>
            <w:r w:rsidR="00CF0380">
              <w:rPr>
                <w:noProof/>
                <w:webHidden/>
              </w:rPr>
              <w:fldChar w:fldCharType="end"/>
            </w:r>
          </w:hyperlink>
        </w:p>
        <w:p w14:paraId="5E70B6E5" w14:textId="5AF1F8F8"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8" w:history="1">
            <w:r w:rsidR="00CF0380" w:rsidRPr="00903D2B">
              <w:rPr>
                <w:rStyle w:val="Hipervnculo"/>
                <w:noProof/>
              </w:rPr>
              <w:t>2.4.2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_Toc135667818 \h </w:instrText>
            </w:r>
            <w:r w:rsidR="00CF0380">
              <w:rPr>
                <w:noProof/>
                <w:webHidden/>
              </w:rPr>
            </w:r>
            <w:r w:rsidR="00CF0380">
              <w:rPr>
                <w:noProof/>
                <w:webHidden/>
              </w:rPr>
              <w:fldChar w:fldCharType="separate"/>
            </w:r>
            <w:r w:rsidR="00AE33D6">
              <w:rPr>
                <w:noProof/>
                <w:webHidden/>
              </w:rPr>
              <w:t>8</w:t>
            </w:r>
            <w:r w:rsidR="00CF0380">
              <w:rPr>
                <w:noProof/>
                <w:webHidden/>
              </w:rPr>
              <w:fldChar w:fldCharType="end"/>
            </w:r>
          </w:hyperlink>
        </w:p>
        <w:p w14:paraId="252556E5" w14:textId="3C093A9C"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19" w:history="1">
            <w:r w:rsidR="00CF0380" w:rsidRPr="00903D2B">
              <w:rPr>
                <w:rStyle w:val="Hipervnculo"/>
                <w:noProof/>
              </w:rPr>
              <w:t>2.4.3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_Toc135667819 \h </w:instrText>
            </w:r>
            <w:r w:rsidR="00CF0380">
              <w:rPr>
                <w:noProof/>
                <w:webHidden/>
              </w:rPr>
            </w:r>
            <w:r w:rsidR="00CF0380">
              <w:rPr>
                <w:noProof/>
                <w:webHidden/>
              </w:rPr>
              <w:fldChar w:fldCharType="separate"/>
            </w:r>
            <w:r w:rsidR="00AE33D6">
              <w:rPr>
                <w:noProof/>
                <w:webHidden/>
              </w:rPr>
              <w:t>8</w:t>
            </w:r>
            <w:r w:rsidR="00CF0380">
              <w:rPr>
                <w:noProof/>
                <w:webHidden/>
              </w:rPr>
              <w:fldChar w:fldCharType="end"/>
            </w:r>
          </w:hyperlink>
        </w:p>
        <w:p w14:paraId="248351A8" w14:textId="577AC85F"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0" w:history="1">
            <w:r w:rsidR="00CF0380" w:rsidRPr="00903D2B">
              <w:rPr>
                <w:rStyle w:val="Hipervnculo"/>
                <w:noProof/>
              </w:rPr>
              <w:t>2.4.4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_Toc135667820 \h </w:instrText>
            </w:r>
            <w:r w:rsidR="00CF0380">
              <w:rPr>
                <w:noProof/>
                <w:webHidden/>
              </w:rPr>
            </w:r>
            <w:r w:rsidR="00CF0380">
              <w:rPr>
                <w:noProof/>
                <w:webHidden/>
              </w:rPr>
              <w:fldChar w:fldCharType="separate"/>
            </w:r>
            <w:r w:rsidR="00AE33D6">
              <w:rPr>
                <w:noProof/>
                <w:webHidden/>
              </w:rPr>
              <w:t>8</w:t>
            </w:r>
            <w:r w:rsidR="00CF0380">
              <w:rPr>
                <w:noProof/>
                <w:webHidden/>
              </w:rPr>
              <w:fldChar w:fldCharType="end"/>
            </w:r>
          </w:hyperlink>
        </w:p>
        <w:p w14:paraId="5CE051ED" w14:textId="22C15E12"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21" w:history="1">
            <w:r w:rsidR="00CF0380" w:rsidRPr="00903D2B">
              <w:rPr>
                <w:rStyle w:val="Hipervnculo"/>
                <w:noProof/>
              </w:rPr>
              <w:t>2.5</w:t>
            </w:r>
            <w:r w:rsidR="00CF0380">
              <w:rPr>
                <w:rFonts w:asciiTheme="minorHAnsi" w:eastAsiaTheme="minorEastAsia" w:hAnsiTheme="minorHAnsi"/>
                <w:noProof/>
                <w:sz w:val="22"/>
                <w:lang w:val="es-ES" w:eastAsia="es-ES"/>
              </w:rPr>
              <w:tab/>
            </w:r>
            <w:r w:rsidR="00CF0380" w:rsidRPr="00903D2B">
              <w:rPr>
                <w:rStyle w:val="Hipervnculo"/>
                <w:noProof/>
              </w:rPr>
              <w:t>F05 – Reasignar personas para validar</w:t>
            </w:r>
            <w:r w:rsidR="00CF0380">
              <w:rPr>
                <w:noProof/>
                <w:webHidden/>
              </w:rPr>
              <w:tab/>
            </w:r>
            <w:r w:rsidR="00CF0380">
              <w:rPr>
                <w:noProof/>
                <w:webHidden/>
              </w:rPr>
              <w:fldChar w:fldCharType="begin"/>
            </w:r>
            <w:r w:rsidR="00CF0380">
              <w:rPr>
                <w:noProof/>
                <w:webHidden/>
              </w:rPr>
              <w:instrText xml:space="preserve"> PAGEREF _Toc135667821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24B3DE45" w14:textId="619B83BB"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2" w:history="1">
            <w:r w:rsidR="00CF0380" w:rsidRPr="00903D2B">
              <w:rPr>
                <w:rStyle w:val="Hipervnculo"/>
                <w:noProof/>
              </w:rPr>
              <w:t>2.5.1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_Toc135667822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2362C97F" w14:textId="33840CF4"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3" w:history="1">
            <w:r w:rsidR="00CF0380" w:rsidRPr="00903D2B">
              <w:rPr>
                <w:rStyle w:val="Hipervnculo"/>
                <w:noProof/>
              </w:rPr>
              <w:t>2.5.2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_Toc135667823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1FD8CB1B" w14:textId="5EB48F3F"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4" w:history="1">
            <w:r w:rsidR="00CF0380" w:rsidRPr="00903D2B">
              <w:rPr>
                <w:rStyle w:val="Hipervnculo"/>
                <w:noProof/>
              </w:rPr>
              <w:t>2.5.3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_Toc135667824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5AF4869A" w14:textId="0B4C5A27"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5" w:history="1">
            <w:r w:rsidR="00CF0380" w:rsidRPr="00903D2B">
              <w:rPr>
                <w:rStyle w:val="Hipervnculo"/>
                <w:noProof/>
              </w:rPr>
              <w:t>2.5.4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_Toc135667825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71DC99D5" w14:textId="6E335FF8"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26" w:history="1">
            <w:r w:rsidR="00CF0380" w:rsidRPr="00903D2B">
              <w:rPr>
                <w:rStyle w:val="Hipervnculo"/>
                <w:noProof/>
              </w:rPr>
              <w:t>2.6</w:t>
            </w:r>
            <w:r w:rsidR="00CF0380">
              <w:rPr>
                <w:rFonts w:asciiTheme="minorHAnsi" w:eastAsiaTheme="minorEastAsia" w:hAnsiTheme="minorHAnsi"/>
                <w:noProof/>
                <w:sz w:val="22"/>
                <w:lang w:val="es-ES" w:eastAsia="es-ES"/>
              </w:rPr>
              <w:tab/>
            </w:r>
            <w:r w:rsidR="00CF0380" w:rsidRPr="00903D2B">
              <w:rPr>
                <w:rStyle w:val="Hipervnculo"/>
                <w:noProof/>
              </w:rPr>
              <w:t>F06 – Visualizar información estadística</w:t>
            </w:r>
            <w:r w:rsidR="00CF0380">
              <w:rPr>
                <w:noProof/>
                <w:webHidden/>
              </w:rPr>
              <w:tab/>
            </w:r>
            <w:r w:rsidR="00CF0380">
              <w:rPr>
                <w:noProof/>
                <w:webHidden/>
              </w:rPr>
              <w:fldChar w:fldCharType="begin"/>
            </w:r>
            <w:r w:rsidR="00CF0380">
              <w:rPr>
                <w:noProof/>
                <w:webHidden/>
              </w:rPr>
              <w:instrText xml:space="preserve"> PAGEREF _Toc135667826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3706830E" w14:textId="58684F9B"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7" w:history="1">
            <w:r w:rsidR="00CF0380" w:rsidRPr="00903D2B">
              <w:rPr>
                <w:rStyle w:val="Hipervnculo"/>
                <w:noProof/>
              </w:rPr>
              <w:t>2.6.1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_Toc135667827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0FDE8189" w14:textId="07A0D02D"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8" w:history="1">
            <w:r w:rsidR="00CF0380" w:rsidRPr="00903D2B">
              <w:rPr>
                <w:rStyle w:val="Hipervnculo"/>
                <w:noProof/>
              </w:rPr>
              <w:t>2.6.2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_Toc135667828 \h </w:instrText>
            </w:r>
            <w:r w:rsidR="00CF0380">
              <w:rPr>
                <w:noProof/>
                <w:webHidden/>
              </w:rPr>
            </w:r>
            <w:r w:rsidR="00CF0380">
              <w:rPr>
                <w:noProof/>
                <w:webHidden/>
              </w:rPr>
              <w:fldChar w:fldCharType="separate"/>
            </w:r>
            <w:r w:rsidR="00AE33D6">
              <w:rPr>
                <w:noProof/>
                <w:webHidden/>
              </w:rPr>
              <w:t>9</w:t>
            </w:r>
            <w:r w:rsidR="00CF0380">
              <w:rPr>
                <w:noProof/>
                <w:webHidden/>
              </w:rPr>
              <w:fldChar w:fldCharType="end"/>
            </w:r>
          </w:hyperlink>
        </w:p>
        <w:p w14:paraId="661C2941" w14:textId="48744E24"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29" w:history="1">
            <w:r w:rsidR="00CF0380" w:rsidRPr="00903D2B">
              <w:rPr>
                <w:rStyle w:val="Hipervnculo"/>
                <w:noProof/>
              </w:rPr>
              <w:t>2.6.3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_Toc135667829 \h </w:instrText>
            </w:r>
            <w:r w:rsidR="00CF0380">
              <w:rPr>
                <w:noProof/>
                <w:webHidden/>
              </w:rPr>
            </w:r>
            <w:r w:rsidR="00CF0380">
              <w:rPr>
                <w:noProof/>
                <w:webHidden/>
              </w:rPr>
              <w:fldChar w:fldCharType="separate"/>
            </w:r>
            <w:r w:rsidR="00AE33D6">
              <w:rPr>
                <w:noProof/>
                <w:webHidden/>
              </w:rPr>
              <w:t>10</w:t>
            </w:r>
            <w:r w:rsidR="00CF0380">
              <w:rPr>
                <w:noProof/>
                <w:webHidden/>
              </w:rPr>
              <w:fldChar w:fldCharType="end"/>
            </w:r>
          </w:hyperlink>
        </w:p>
        <w:p w14:paraId="61677D33" w14:textId="20392B2E"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0" w:history="1">
            <w:r w:rsidR="00CF0380" w:rsidRPr="00903D2B">
              <w:rPr>
                <w:rStyle w:val="Hipervnculo"/>
                <w:noProof/>
              </w:rPr>
              <w:t>2.6.4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_Toc135667830 \h </w:instrText>
            </w:r>
            <w:r w:rsidR="00CF0380">
              <w:rPr>
                <w:noProof/>
                <w:webHidden/>
              </w:rPr>
            </w:r>
            <w:r w:rsidR="00CF0380">
              <w:rPr>
                <w:noProof/>
                <w:webHidden/>
              </w:rPr>
              <w:fldChar w:fldCharType="separate"/>
            </w:r>
            <w:r w:rsidR="00AE33D6">
              <w:rPr>
                <w:noProof/>
                <w:webHidden/>
              </w:rPr>
              <w:t>10</w:t>
            </w:r>
            <w:r w:rsidR="00CF0380">
              <w:rPr>
                <w:noProof/>
                <w:webHidden/>
              </w:rPr>
              <w:fldChar w:fldCharType="end"/>
            </w:r>
          </w:hyperlink>
        </w:p>
        <w:p w14:paraId="5A3AFE85" w14:textId="64718593"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31" w:history="1">
            <w:r w:rsidR="00CF0380" w:rsidRPr="00903D2B">
              <w:rPr>
                <w:rStyle w:val="Hipervnculo"/>
                <w:noProof/>
              </w:rPr>
              <w:t>2.7</w:t>
            </w:r>
            <w:r w:rsidR="00CF0380">
              <w:rPr>
                <w:rFonts w:asciiTheme="minorHAnsi" w:eastAsiaTheme="minorEastAsia" w:hAnsiTheme="minorHAnsi"/>
                <w:noProof/>
                <w:sz w:val="22"/>
                <w:lang w:val="es-ES" w:eastAsia="es-ES"/>
              </w:rPr>
              <w:tab/>
            </w:r>
            <w:r w:rsidR="00CF0380" w:rsidRPr="00903D2B">
              <w:rPr>
                <w:rStyle w:val="Hipervnculo"/>
                <w:noProof/>
              </w:rPr>
              <w:t>F07 – Eliminar datos del censo</w:t>
            </w:r>
            <w:r w:rsidR="00CF0380">
              <w:rPr>
                <w:noProof/>
                <w:webHidden/>
              </w:rPr>
              <w:tab/>
            </w:r>
            <w:r w:rsidR="00CF0380">
              <w:rPr>
                <w:noProof/>
                <w:webHidden/>
              </w:rPr>
              <w:fldChar w:fldCharType="begin"/>
            </w:r>
            <w:r w:rsidR="00CF0380">
              <w:rPr>
                <w:noProof/>
                <w:webHidden/>
              </w:rPr>
              <w:instrText xml:space="preserve"> PAGEREF _Toc135667831 \h </w:instrText>
            </w:r>
            <w:r w:rsidR="00CF0380">
              <w:rPr>
                <w:noProof/>
                <w:webHidden/>
              </w:rPr>
            </w:r>
            <w:r w:rsidR="00CF0380">
              <w:rPr>
                <w:noProof/>
                <w:webHidden/>
              </w:rPr>
              <w:fldChar w:fldCharType="separate"/>
            </w:r>
            <w:r w:rsidR="00AE33D6">
              <w:rPr>
                <w:noProof/>
                <w:webHidden/>
              </w:rPr>
              <w:t>10</w:t>
            </w:r>
            <w:r w:rsidR="00CF0380">
              <w:rPr>
                <w:noProof/>
                <w:webHidden/>
              </w:rPr>
              <w:fldChar w:fldCharType="end"/>
            </w:r>
          </w:hyperlink>
        </w:p>
        <w:p w14:paraId="24430ADC" w14:textId="42256A63"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2" w:history="1">
            <w:r w:rsidR="00CF0380" w:rsidRPr="00903D2B">
              <w:rPr>
                <w:rStyle w:val="Hipervnculo"/>
                <w:noProof/>
              </w:rPr>
              <w:t>2.7.1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_Toc135667832 \h </w:instrText>
            </w:r>
            <w:r w:rsidR="00CF0380">
              <w:rPr>
                <w:noProof/>
                <w:webHidden/>
              </w:rPr>
            </w:r>
            <w:r w:rsidR="00CF0380">
              <w:rPr>
                <w:noProof/>
                <w:webHidden/>
              </w:rPr>
              <w:fldChar w:fldCharType="separate"/>
            </w:r>
            <w:r w:rsidR="00AE33D6">
              <w:rPr>
                <w:noProof/>
                <w:webHidden/>
              </w:rPr>
              <w:t>10</w:t>
            </w:r>
            <w:r w:rsidR="00CF0380">
              <w:rPr>
                <w:noProof/>
                <w:webHidden/>
              </w:rPr>
              <w:fldChar w:fldCharType="end"/>
            </w:r>
          </w:hyperlink>
        </w:p>
        <w:p w14:paraId="3B046BE5" w14:textId="21EEF0CB"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3" w:history="1">
            <w:r w:rsidR="00CF0380" w:rsidRPr="00903D2B">
              <w:rPr>
                <w:rStyle w:val="Hipervnculo"/>
                <w:noProof/>
              </w:rPr>
              <w:t>2.7.2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_Toc135667833 \h </w:instrText>
            </w:r>
            <w:r w:rsidR="00CF0380">
              <w:rPr>
                <w:noProof/>
                <w:webHidden/>
              </w:rPr>
            </w:r>
            <w:r w:rsidR="00CF0380">
              <w:rPr>
                <w:noProof/>
                <w:webHidden/>
              </w:rPr>
              <w:fldChar w:fldCharType="separate"/>
            </w:r>
            <w:r w:rsidR="00AE33D6">
              <w:rPr>
                <w:noProof/>
                <w:webHidden/>
              </w:rPr>
              <w:t>10</w:t>
            </w:r>
            <w:r w:rsidR="00CF0380">
              <w:rPr>
                <w:noProof/>
                <w:webHidden/>
              </w:rPr>
              <w:fldChar w:fldCharType="end"/>
            </w:r>
          </w:hyperlink>
        </w:p>
        <w:p w14:paraId="33ABFF18" w14:textId="201A5CC5"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4" w:history="1">
            <w:r w:rsidR="00CF0380" w:rsidRPr="00903D2B">
              <w:rPr>
                <w:rStyle w:val="Hipervnculo"/>
                <w:noProof/>
              </w:rPr>
              <w:t>2.7.3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_Toc135667834 \h </w:instrText>
            </w:r>
            <w:r w:rsidR="00CF0380">
              <w:rPr>
                <w:noProof/>
                <w:webHidden/>
              </w:rPr>
            </w:r>
            <w:r w:rsidR="00CF0380">
              <w:rPr>
                <w:noProof/>
                <w:webHidden/>
              </w:rPr>
              <w:fldChar w:fldCharType="separate"/>
            </w:r>
            <w:r w:rsidR="00AE33D6">
              <w:rPr>
                <w:noProof/>
                <w:webHidden/>
              </w:rPr>
              <w:t>11</w:t>
            </w:r>
            <w:r w:rsidR="00CF0380">
              <w:rPr>
                <w:noProof/>
                <w:webHidden/>
              </w:rPr>
              <w:fldChar w:fldCharType="end"/>
            </w:r>
          </w:hyperlink>
        </w:p>
        <w:p w14:paraId="6865F975" w14:textId="4CED5687"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5" w:history="1">
            <w:r w:rsidR="00CF0380" w:rsidRPr="00903D2B">
              <w:rPr>
                <w:rStyle w:val="Hipervnculo"/>
                <w:noProof/>
              </w:rPr>
              <w:t>2.7.4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_Toc135667835 \h </w:instrText>
            </w:r>
            <w:r w:rsidR="00CF0380">
              <w:rPr>
                <w:noProof/>
                <w:webHidden/>
              </w:rPr>
            </w:r>
            <w:r w:rsidR="00CF0380">
              <w:rPr>
                <w:noProof/>
                <w:webHidden/>
              </w:rPr>
              <w:fldChar w:fldCharType="separate"/>
            </w:r>
            <w:r w:rsidR="00AE33D6">
              <w:rPr>
                <w:noProof/>
                <w:webHidden/>
              </w:rPr>
              <w:t>11</w:t>
            </w:r>
            <w:r w:rsidR="00CF0380">
              <w:rPr>
                <w:noProof/>
                <w:webHidden/>
              </w:rPr>
              <w:fldChar w:fldCharType="end"/>
            </w:r>
          </w:hyperlink>
        </w:p>
        <w:p w14:paraId="2B1FF11F" w14:textId="37CF2BB1" w:rsidR="00CF0380" w:rsidRDefault="00000000">
          <w:pPr>
            <w:pStyle w:val="TDC2"/>
            <w:tabs>
              <w:tab w:val="left" w:pos="880"/>
              <w:tab w:val="right" w:leader="dot" w:pos="8494"/>
            </w:tabs>
            <w:rPr>
              <w:rFonts w:asciiTheme="minorHAnsi" w:eastAsiaTheme="minorEastAsia" w:hAnsiTheme="minorHAnsi"/>
              <w:noProof/>
              <w:sz w:val="22"/>
              <w:lang w:val="es-ES" w:eastAsia="es-ES"/>
            </w:rPr>
          </w:pPr>
          <w:hyperlink w:anchor="_Toc135667836" w:history="1">
            <w:r w:rsidR="00CF0380" w:rsidRPr="00903D2B">
              <w:rPr>
                <w:rStyle w:val="Hipervnculo"/>
                <w:noProof/>
              </w:rPr>
              <w:t>2.8</w:t>
            </w:r>
            <w:r w:rsidR="00CF0380">
              <w:rPr>
                <w:rFonts w:asciiTheme="minorHAnsi" w:eastAsiaTheme="minorEastAsia" w:hAnsiTheme="minorHAnsi"/>
                <w:noProof/>
                <w:sz w:val="22"/>
                <w:lang w:val="es-ES" w:eastAsia="es-ES"/>
              </w:rPr>
              <w:tab/>
            </w:r>
            <w:r w:rsidR="00CF0380" w:rsidRPr="00903D2B">
              <w:rPr>
                <w:rStyle w:val="Hipervnculo"/>
                <w:noProof/>
              </w:rPr>
              <w:t>F08 – Lista de censados</w:t>
            </w:r>
            <w:r w:rsidR="00CF0380">
              <w:rPr>
                <w:noProof/>
                <w:webHidden/>
              </w:rPr>
              <w:tab/>
            </w:r>
            <w:r w:rsidR="00CF0380">
              <w:rPr>
                <w:noProof/>
                <w:webHidden/>
              </w:rPr>
              <w:fldChar w:fldCharType="begin"/>
            </w:r>
            <w:r w:rsidR="00CF0380">
              <w:rPr>
                <w:noProof/>
                <w:webHidden/>
              </w:rPr>
              <w:instrText xml:space="preserve"> PAGEREF _Toc135667836 \h </w:instrText>
            </w:r>
            <w:r w:rsidR="00CF0380">
              <w:rPr>
                <w:noProof/>
                <w:webHidden/>
              </w:rPr>
            </w:r>
            <w:r w:rsidR="00CF0380">
              <w:rPr>
                <w:noProof/>
                <w:webHidden/>
              </w:rPr>
              <w:fldChar w:fldCharType="separate"/>
            </w:r>
            <w:r w:rsidR="00AE33D6">
              <w:rPr>
                <w:noProof/>
                <w:webHidden/>
              </w:rPr>
              <w:t>11</w:t>
            </w:r>
            <w:r w:rsidR="00CF0380">
              <w:rPr>
                <w:noProof/>
                <w:webHidden/>
              </w:rPr>
              <w:fldChar w:fldCharType="end"/>
            </w:r>
          </w:hyperlink>
        </w:p>
        <w:p w14:paraId="0371F028" w14:textId="49EC361B"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7" w:history="1">
            <w:r w:rsidR="00CF0380" w:rsidRPr="00903D2B">
              <w:rPr>
                <w:rStyle w:val="Hipervnculo"/>
                <w:noProof/>
              </w:rPr>
              <w:t>2.8.1</w:t>
            </w:r>
            <w:r w:rsidR="00CF0380">
              <w:rPr>
                <w:rFonts w:asciiTheme="minorHAnsi" w:eastAsiaTheme="minorEastAsia" w:hAnsiTheme="minorHAnsi"/>
                <w:noProof/>
                <w:sz w:val="22"/>
                <w:lang w:val="es-ES" w:eastAsia="es-ES"/>
              </w:rPr>
              <w:tab/>
            </w:r>
            <w:r w:rsidR="00CF0380" w:rsidRPr="00903D2B">
              <w:rPr>
                <w:rStyle w:val="Hipervnculo"/>
                <w:noProof/>
              </w:rPr>
              <w:t>Acceso</w:t>
            </w:r>
            <w:r w:rsidR="00CF0380">
              <w:rPr>
                <w:noProof/>
                <w:webHidden/>
              </w:rPr>
              <w:tab/>
            </w:r>
            <w:r w:rsidR="00CF0380">
              <w:rPr>
                <w:noProof/>
                <w:webHidden/>
              </w:rPr>
              <w:fldChar w:fldCharType="begin"/>
            </w:r>
            <w:r w:rsidR="00CF0380">
              <w:rPr>
                <w:noProof/>
                <w:webHidden/>
              </w:rPr>
              <w:instrText xml:space="preserve"> PAGEREF _Toc135667837 \h </w:instrText>
            </w:r>
            <w:r w:rsidR="00CF0380">
              <w:rPr>
                <w:noProof/>
                <w:webHidden/>
              </w:rPr>
            </w:r>
            <w:r w:rsidR="00CF0380">
              <w:rPr>
                <w:noProof/>
                <w:webHidden/>
              </w:rPr>
              <w:fldChar w:fldCharType="separate"/>
            </w:r>
            <w:r w:rsidR="00AE33D6">
              <w:rPr>
                <w:noProof/>
                <w:webHidden/>
              </w:rPr>
              <w:t>11</w:t>
            </w:r>
            <w:r w:rsidR="00CF0380">
              <w:rPr>
                <w:noProof/>
                <w:webHidden/>
              </w:rPr>
              <w:fldChar w:fldCharType="end"/>
            </w:r>
          </w:hyperlink>
        </w:p>
        <w:p w14:paraId="4516E35B" w14:textId="542CD6F3"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8" w:history="1">
            <w:r w:rsidR="00CF0380" w:rsidRPr="00903D2B">
              <w:rPr>
                <w:rStyle w:val="Hipervnculo"/>
                <w:noProof/>
              </w:rPr>
              <w:t>2.8.2</w:t>
            </w:r>
            <w:r w:rsidR="00CF0380">
              <w:rPr>
                <w:rFonts w:asciiTheme="minorHAnsi" w:eastAsiaTheme="minorEastAsia" w:hAnsiTheme="minorHAnsi"/>
                <w:noProof/>
                <w:sz w:val="22"/>
                <w:lang w:val="es-ES" w:eastAsia="es-ES"/>
              </w:rPr>
              <w:tab/>
            </w:r>
            <w:r w:rsidR="00CF0380" w:rsidRPr="00903D2B">
              <w:rPr>
                <w:rStyle w:val="Hipervnculo"/>
                <w:noProof/>
              </w:rPr>
              <w:t>Descripción</w:t>
            </w:r>
            <w:r w:rsidR="00CF0380">
              <w:rPr>
                <w:noProof/>
                <w:webHidden/>
              </w:rPr>
              <w:tab/>
            </w:r>
            <w:r w:rsidR="00CF0380">
              <w:rPr>
                <w:noProof/>
                <w:webHidden/>
              </w:rPr>
              <w:fldChar w:fldCharType="begin"/>
            </w:r>
            <w:r w:rsidR="00CF0380">
              <w:rPr>
                <w:noProof/>
                <w:webHidden/>
              </w:rPr>
              <w:instrText xml:space="preserve"> PAGEREF _Toc135667838 \h </w:instrText>
            </w:r>
            <w:r w:rsidR="00CF0380">
              <w:rPr>
                <w:noProof/>
                <w:webHidden/>
              </w:rPr>
            </w:r>
            <w:r w:rsidR="00CF0380">
              <w:rPr>
                <w:noProof/>
                <w:webHidden/>
              </w:rPr>
              <w:fldChar w:fldCharType="separate"/>
            </w:r>
            <w:r w:rsidR="00AE33D6">
              <w:rPr>
                <w:noProof/>
                <w:webHidden/>
              </w:rPr>
              <w:t>11</w:t>
            </w:r>
            <w:r w:rsidR="00CF0380">
              <w:rPr>
                <w:noProof/>
                <w:webHidden/>
              </w:rPr>
              <w:fldChar w:fldCharType="end"/>
            </w:r>
          </w:hyperlink>
        </w:p>
        <w:p w14:paraId="1A1CF613" w14:textId="51D2DD0B"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39" w:history="1">
            <w:r w:rsidR="00CF0380" w:rsidRPr="00903D2B">
              <w:rPr>
                <w:rStyle w:val="Hipervnculo"/>
                <w:noProof/>
              </w:rPr>
              <w:t>2.8.3</w:t>
            </w:r>
            <w:r w:rsidR="00CF0380">
              <w:rPr>
                <w:rFonts w:asciiTheme="minorHAnsi" w:eastAsiaTheme="minorEastAsia" w:hAnsiTheme="minorHAnsi"/>
                <w:noProof/>
                <w:sz w:val="22"/>
                <w:lang w:val="es-ES" w:eastAsia="es-ES"/>
              </w:rPr>
              <w:tab/>
            </w:r>
            <w:r w:rsidR="00CF0380" w:rsidRPr="00903D2B">
              <w:rPr>
                <w:rStyle w:val="Hipervnculo"/>
                <w:noProof/>
              </w:rPr>
              <w:t>Interfaz de usuario</w:t>
            </w:r>
            <w:r w:rsidR="00CF0380">
              <w:rPr>
                <w:noProof/>
                <w:webHidden/>
              </w:rPr>
              <w:tab/>
            </w:r>
            <w:r w:rsidR="00CF0380">
              <w:rPr>
                <w:noProof/>
                <w:webHidden/>
              </w:rPr>
              <w:fldChar w:fldCharType="begin"/>
            </w:r>
            <w:r w:rsidR="00CF0380">
              <w:rPr>
                <w:noProof/>
                <w:webHidden/>
              </w:rPr>
              <w:instrText xml:space="preserve"> PAGEREF _Toc135667839 \h </w:instrText>
            </w:r>
            <w:r w:rsidR="00CF0380">
              <w:rPr>
                <w:noProof/>
                <w:webHidden/>
              </w:rPr>
            </w:r>
            <w:r w:rsidR="00CF0380">
              <w:rPr>
                <w:noProof/>
                <w:webHidden/>
              </w:rPr>
              <w:fldChar w:fldCharType="separate"/>
            </w:r>
            <w:r w:rsidR="00AE33D6">
              <w:rPr>
                <w:noProof/>
                <w:webHidden/>
              </w:rPr>
              <w:t>12</w:t>
            </w:r>
            <w:r w:rsidR="00CF0380">
              <w:rPr>
                <w:noProof/>
                <w:webHidden/>
              </w:rPr>
              <w:fldChar w:fldCharType="end"/>
            </w:r>
          </w:hyperlink>
        </w:p>
        <w:p w14:paraId="6418EC79" w14:textId="752AD966" w:rsidR="00CF0380" w:rsidRDefault="00000000">
          <w:pPr>
            <w:pStyle w:val="TDC3"/>
            <w:tabs>
              <w:tab w:val="left" w:pos="1320"/>
              <w:tab w:val="right" w:leader="dot" w:pos="8494"/>
            </w:tabs>
            <w:rPr>
              <w:rFonts w:asciiTheme="minorHAnsi" w:eastAsiaTheme="minorEastAsia" w:hAnsiTheme="minorHAnsi"/>
              <w:noProof/>
              <w:sz w:val="22"/>
              <w:lang w:val="es-ES" w:eastAsia="es-ES"/>
            </w:rPr>
          </w:pPr>
          <w:hyperlink w:anchor="_Toc135667840" w:history="1">
            <w:r w:rsidR="00CF0380" w:rsidRPr="00903D2B">
              <w:rPr>
                <w:rStyle w:val="Hipervnculo"/>
                <w:noProof/>
              </w:rPr>
              <w:t>2.8.4</w:t>
            </w:r>
            <w:r w:rsidR="00CF0380">
              <w:rPr>
                <w:rFonts w:asciiTheme="minorHAnsi" w:eastAsiaTheme="minorEastAsia" w:hAnsiTheme="minorHAnsi"/>
                <w:noProof/>
                <w:sz w:val="22"/>
                <w:lang w:val="es-ES" w:eastAsia="es-ES"/>
              </w:rPr>
              <w:tab/>
            </w:r>
            <w:r w:rsidR="00CF0380" w:rsidRPr="00903D2B">
              <w:rPr>
                <w:rStyle w:val="Hipervnculo"/>
                <w:noProof/>
              </w:rPr>
              <w:t>Validaciones</w:t>
            </w:r>
            <w:r w:rsidR="00CF0380">
              <w:rPr>
                <w:noProof/>
                <w:webHidden/>
              </w:rPr>
              <w:tab/>
            </w:r>
            <w:r w:rsidR="00CF0380">
              <w:rPr>
                <w:noProof/>
                <w:webHidden/>
              </w:rPr>
              <w:fldChar w:fldCharType="begin"/>
            </w:r>
            <w:r w:rsidR="00CF0380">
              <w:rPr>
                <w:noProof/>
                <w:webHidden/>
              </w:rPr>
              <w:instrText xml:space="preserve"> PAGEREF _Toc135667840 \h </w:instrText>
            </w:r>
            <w:r w:rsidR="00CF0380">
              <w:rPr>
                <w:noProof/>
                <w:webHidden/>
              </w:rPr>
            </w:r>
            <w:r w:rsidR="00CF0380">
              <w:rPr>
                <w:noProof/>
                <w:webHidden/>
              </w:rPr>
              <w:fldChar w:fldCharType="separate"/>
            </w:r>
            <w:r w:rsidR="00AE33D6">
              <w:rPr>
                <w:noProof/>
                <w:webHidden/>
              </w:rPr>
              <w:t>12</w:t>
            </w:r>
            <w:r w:rsidR="00CF0380">
              <w:rPr>
                <w:noProof/>
                <w:webHidden/>
              </w:rPr>
              <w:fldChar w:fldCharType="end"/>
            </w:r>
          </w:hyperlink>
        </w:p>
        <w:p w14:paraId="2B34D94A" w14:textId="77777777" w:rsidR="000F1E36" w:rsidRDefault="008726EF">
          <w:pPr>
            <w:rPr>
              <w:lang w:val="es-ES"/>
            </w:rPr>
          </w:pPr>
          <w:r>
            <w:rPr>
              <w:lang w:val="es-ES"/>
            </w:rPr>
            <w:fldChar w:fldCharType="end"/>
          </w:r>
        </w:p>
      </w:sdtContent>
    </w:sdt>
    <w:p w14:paraId="2580C4F9" w14:textId="77777777" w:rsidR="00505622" w:rsidRDefault="00505622">
      <w:pPr>
        <w:spacing w:line="276" w:lineRule="auto"/>
        <w:rPr>
          <w:b/>
        </w:rPr>
      </w:pPr>
      <w:r>
        <w:rPr>
          <w:b/>
        </w:rPr>
        <w:br w:type="page"/>
      </w:r>
    </w:p>
    <w:p w14:paraId="58115D2C" w14:textId="77777777" w:rsidR="009607B2" w:rsidRPr="000F1E36" w:rsidRDefault="00505622" w:rsidP="00B74B10">
      <w:pPr>
        <w:pStyle w:val="Titulo1Numerado"/>
      </w:pPr>
      <w:r w:rsidRPr="00450F51">
        <w:lastRenderedPageBreak/>
        <w:t xml:space="preserve"> </w:t>
      </w:r>
      <w:bookmarkStart w:id="0" w:name="_Toc135667797"/>
      <w:r w:rsidR="00B74B10">
        <w:t>Descripción general</w:t>
      </w:r>
      <w:r w:rsidR="008E5B43">
        <w:t xml:space="preserve"> del problema a reso</w:t>
      </w:r>
      <w:r w:rsidR="007A1A65">
        <w:t>l</w:t>
      </w:r>
      <w:r w:rsidR="008E5B43">
        <w:t>ver</w:t>
      </w:r>
      <w:bookmarkEnd w:id="0"/>
    </w:p>
    <w:p w14:paraId="2D303D39" w14:textId="77777777" w:rsidR="00C7460D" w:rsidRDefault="00676315" w:rsidP="004552A2">
      <w:pPr>
        <w:spacing w:line="240" w:lineRule="auto"/>
      </w:pPr>
      <w:r>
        <w:t xml:space="preserve">Crear una aplicación </w:t>
      </w:r>
      <w:r w:rsidR="00F861A4">
        <w:t>para registrar datos de un Censo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4215"/>
      </w:tblGrid>
      <w:tr w:rsidR="0003056D" w14:paraId="2F864036" w14:textId="77777777" w:rsidTr="004552A2">
        <w:tc>
          <w:tcPr>
            <w:tcW w:w="4289" w:type="dxa"/>
          </w:tcPr>
          <w:p w14:paraId="2EA97E30" w14:textId="77777777" w:rsidR="0003056D" w:rsidRPr="002E433C" w:rsidRDefault="0003056D" w:rsidP="0003056D">
            <w:pPr>
              <w:pStyle w:val="TituloIlustracinTabla"/>
            </w:pPr>
          </w:p>
        </w:tc>
        <w:tc>
          <w:tcPr>
            <w:tcW w:w="4215" w:type="dxa"/>
          </w:tcPr>
          <w:p w14:paraId="375AC00B" w14:textId="77777777" w:rsidR="0003056D" w:rsidRPr="00C01B55" w:rsidRDefault="0003056D" w:rsidP="00B74B10">
            <w:pPr>
              <w:pStyle w:val="Prrafodelista"/>
              <w:keepNext/>
              <w:spacing w:after="0" w:line="240" w:lineRule="auto"/>
              <w:ind w:left="0"/>
              <w:jc w:val="center"/>
              <w:rPr>
                <w:noProof/>
                <w:lang w:eastAsia="es-UY"/>
              </w:rPr>
            </w:pPr>
          </w:p>
        </w:tc>
      </w:tr>
    </w:tbl>
    <w:p w14:paraId="4C5A25C4" w14:textId="77777777" w:rsidR="009607B2" w:rsidRDefault="004552A2" w:rsidP="000F1E36">
      <w:pPr>
        <w:pStyle w:val="Titulo2Numerado"/>
      </w:pPr>
      <w:r>
        <w:t xml:space="preserve">  </w:t>
      </w:r>
      <w:bookmarkStart w:id="1" w:name="_Toc135667798"/>
      <w:r>
        <w:t>Tipos de usuario del sistema</w:t>
      </w:r>
      <w:bookmarkEnd w:id="1"/>
    </w:p>
    <w:p w14:paraId="3967BB5A" w14:textId="77777777" w:rsidR="00F861A4" w:rsidRDefault="00F861A4" w:rsidP="00F861A4">
      <w:pPr>
        <w:pStyle w:val="Prrafodelista"/>
        <w:numPr>
          <w:ilvl w:val="0"/>
          <w:numId w:val="24"/>
        </w:numPr>
      </w:pPr>
      <w:r>
        <w:t>Censista</w:t>
      </w:r>
    </w:p>
    <w:p w14:paraId="5B8B3BCB" w14:textId="77777777" w:rsidR="00F861A4" w:rsidRPr="00F861A4" w:rsidRDefault="00F861A4" w:rsidP="00F861A4">
      <w:pPr>
        <w:pStyle w:val="Prrafodelista"/>
        <w:numPr>
          <w:ilvl w:val="0"/>
          <w:numId w:val="24"/>
        </w:numPr>
      </w:pPr>
      <w:r>
        <w:t>Invitado</w:t>
      </w:r>
    </w:p>
    <w:p w14:paraId="0781BB42" w14:textId="77777777" w:rsidR="004552A2" w:rsidRDefault="00B74B10" w:rsidP="00B74B10">
      <w:pPr>
        <w:pStyle w:val="Titulo2Numerado"/>
        <w:ind w:left="788" w:hanging="431"/>
      </w:pPr>
      <w:bookmarkStart w:id="2" w:name="_Toc135667799"/>
      <w:r>
        <w:t>Listado de funcionalidades</w:t>
      </w:r>
      <w:bookmarkEnd w:id="2"/>
    </w:p>
    <w:p w14:paraId="16F984A8" w14:textId="4B476780" w:rsidR="00B74B10" w:rsidRDefault="00B74B10" w:rsidP="00B74B10">
      <w:r>
        <w:t xml:space="preserve">F01 – </w:t>
      </w:r>
      <w:r w:rsidR="00F861A4">
        <w:t>Registro en la aplicación</w:t>
      </w:r>
      <w:r>
        <w:t xml:space="preserve"> – </w:t>
      </w:r>
      <w:r w:rsidR="00F861A4">
        <w:t>Censista</w:t>
      </w:r>
    </w:p>
    <w:p w14:paraId="7D62E4EA" w14:textId="0D5A778A" w:rsidR="00914C9A" w:rsidRDefault="00636CA2" w:rsidP="00B74B10">
      <w:r>
        <w:t xml:space="preserve">F02 – Ingresar a la aplicación – </w:t>
      </w:r>
      <w:r w:rsidR="00F247B1">
        <w:t>Censista</w:t>
      </w:r>
    </w:p>
    <w:p w14:paraId="55F4D493" w14:textId="77777777" w:rsidR="00636CA2" w:rsidRDefault="00914C9A" w:rsidP="00636CA2">
      <w:r>
        <w:t>F03</w:t>
      </w:r>
      <w:r w:rsidR="00636CA2">
        <w:t xml:space="preserve"> – Ingresar los datos</w:t>
      </w:r>
      <w:r>
        <w:t xml:space="preserve"> del</w:t>
      </w:r>
      <w:r w:rsidR="00636CA2">
        <w:t xml:space="preserve"> censo – Censista</w:t>
      </w:r>
      <w:r w:rsidR="00F247B1">
        <w:t xml:space="preserve"> / Invitado</w:t>
      </w:r>
    </w:p>
    <w:p w14:paraId="2C8BF713" w14:textId="77777777" w:rsidR="00636CA2" w:rsidRDefault="00914C9A" w:rsidP="00636CA2">
      <w:r>
        <w:t>F04</w:t>
      </w:r>
      <w:r w:rsidR="00636CA2">
        <w:t xml:space="preserve"> –</w:t>
      </w:r>
      <w:r>
        <w:t xml:space="preserve"> </w:t>
      </w:r>
      <w:r w:rsidR="00F247B1">
        <w:t>Censos pre completados por validar - Censista</w:t>
      </w:r>
    </w:p>
    <w:p w14:paraId="10926E6B" w14:textId="77777777" w:rsidR="00F247B1" w:rsidRDefault="00914C9A" w:rsidP="00636CA2">
      <w:r>
        <w:t>F05</w:t>
      </w:r>
      <w:r w:rsidR="00636CA2">
        <w:t xml:space="preserve"> – </w:t>
      </w:r>
      <w:r w:rsidR="00F247B1">
        <w:t>Reasignar personas para validar – Censista</w:t>
      </w:r>
    </w:p>
    <w:p w14:paraId="5CA2C288" w14:textId="77777777" w:rsidR="00914C9A" w:rsidRDefault="00914C9A" w:rsidP="00914C9A">
      <w:r>
        <w:t>F06</w:t>
      </w:r>
      <w:r w:rsidR="00F247B1">
        <w:t xml:space="preserve"> – Visualizar información estadística – Censista</w:t>
      </w:r>
      <w:r w:rsidRPr="00914C9A">
        <w:t xml:space="preserve"> </w:t>
      </w:r>
    </w:p>
    <w:p w14:paraId="6B0DB611" w14:textId="77777777" w:rsidR="00F247B1" w:rsidRDefault="00914C9A" w:rsidP="00B74B10">
      <w:r>
        <w:t>F07</w:t>
      </w:r>
      <w:r w:rsidR="00F247B1">
        <w:t xml:space="preserve"> – Eliminar datos del censo –Invitado</w:t>
      </w:r>
    </w:p>
    <w:p w14:paraId="080EA224" w14:textId="77777777" w:rsidR="00A15600" w:rsidRDefault="00914C9A" w:rsidP="00B74B10">
      <w:r>
        <w:t>F08</w:t>
      </w:r>
      <w:r w:rsidR="00A15600">
        <w:t>– Lista de censados - Invitado</w:t>
      </w:r>
    </w:p>
    <w:p w14:paraId="346EEB36" w14:textId="77777777" w:rsidR="00F247B1" w:rsidRDefault="00F247B1" w:rsidP="00B74B10"/>
    <w:p w14:paraId="1E424FEF" w14:textId="77777777" w:rsidR="00F247B1" w:rsidRDefault="00F247B1" w:rsidP="00B74B10"/>
    <w:p w14:paraId="71014B14" w14:textId="77777777" w:rsidR="00F247B1" w:rsidRDefault="00F247B1" w:rsidP="00B74B10"/>
    <w:p w14:paraId="59AA3480" w14:textId="77777777" w:rsidR="00636CA2" w:rsidRDefault="00636CA2" w:rsidP="00B74B10"/>
    <w:p w14:paraId="71AD049D" w14:textId="77777777" w:rsidR="00B74B10" w:rsidRPr="00B74B10" w:rsidRDefault="00B74B10" w:rsidP="00B74B10"/>
    <w:p w14:paraId="1596ED61" w14:textId="77777777" w:rsidR="00486C9C" w:rsidRDefault="00486C9C">
      <w:pPr>
        <w:spacing w:after="200" w:line="276" w:lineRule="auto"/>
        <w:jc w:val="left"/>
      </w:pPr>
    </w:p>
    <w:p w14:paraId="5A1D5CE8" w14:textId="77777777" w:rsidR="00505622" w:rsidRPr="000F1E36" w:rsidRDefault="00B74B10" w:rsidP="000F1E36">
      <w:pPr>
        <w:pStyle w:val="Titulo1Numerado"/>
      </w:pPr>
      <w:bookmarkStart w:id="3" w:name="_Toc135667800"/>
      <w:r>
        <w:lastRenderedPageBreak/>
        <w:t>Detalle de Funcionalidades</w:t>
      </w:r>
      <w:bookmarkEnd w:id="3"/>
    </w:p>
    <w:p w14:paraId="338212BD" w14:textId="77777777" w:rsidR="00C7460D" w:rsidRPr="00C7460D" w:rsidRDefault="00B74B10" w:rsidP="00486C9C">
      <w:pPr>
        <w:spacing w:line="240" w:lineRule="auto"/>
      </w:pPr>
      <w:r>
        <w:t xml:space="preserve">A </w:t>
      </w:r>
      <w:r w:rsidR="008E5B43">
        <w:t>continuación,</w:t>
      </w:r>
      <w:r>
        <w:t xml:space="preserve"> se presenta el detalle de cada una de las funcionalidades a resolver en el obligatorio. Las funcionalidades están ordenadas por tipo de usuario.</w:t>
      </w:r>
    </w:p>
    <w:p w14:paraId="2015AA10" w14:textId="77777777" w:rsidR="00914C9A" w:rsidRPr="00914C9A" w:rsidRDefault="00B74B10" w:rsidP="00914C9A">
      <w:pPr>
        <w:pStyle w:val="Titulo2Numerado"/>
        <w:numPr>
          <w:ilvl w:val="1"/>
          <w:numId w:val="19"/>
        </w:numPr>
      </w:pPr>
      <w:r>
        <w:t xml:space="preserve"> </w:t>
      </w:r>
      <w:bookmarkStart w:id="4" w:name="_Toc135667801"/>
      <w:r>
        <w:t xml:space="preserve">F01 – </w:t>
      </w:r>
      <w:r w:rsidR="00914C9A">
        <w:t>Registro en la aplicación</w:t>
      </w:r>
      <w:bookmarkEnd w:id="4"/>
    </w:p>
    <w:p w14:paraId="7A29F3A3" w14:textId="77777777" w:rsidR="00E3307C" w:rsidRDefault="00B74B10" w:rsidP="00486C9C">
      <w:pPr>
        <w:pStyle w:val="Titulo3Numerado"/>
        <w:numPr>
          <w:ilvl w:val="2"/>
          <w:numId w:val="19"/>
        </w:numPr>
      </w:pPr>
      <w:bookmarkStart w:id="5" w:name="_Toc447566482"/>
      <w:bookmarkStart w:id="6" w:name="_Toc135667802"/>
      <w:r>
        <w:t>Acceso</w:t>
      </w:r>
      <w:bookmarkEnd w:id="5"/>
      <w:bookmarkEnd w:id="6"/>
    </w:p>
    <w:p w14:paraId="3674AD86" w14:textId="77777777" w:rsidR="00914C9A" w:rsidRPr="00914C9A" w:rsidRDefault="00914C9A" w:rsidP="00914C9A">
      <w:r>
        <w:t>Puede acceder el censista</w:t>
      </w:r>
    </w:p>
    <w:p w14:paraId="3531CA84" w14:textId="77777777" w:rsidR="008E5B43" w:rsidRDefault="008E5B43" w:rsidP="008E5B43">
      <w:pPr>
        <w:pStyle w:val="Titulo3Numerado"/>
        <w:numPr>
          <w:ilvl w:val="2"/>
          <w:numId w:val="19"/>
        </w:numPr>
      </w:pPr>
      <w:bookmarkStart w:id="7" w:name="_Toc135667803"/>
      <w:r>
        <w:t>Descripción</w:t>
      </w:r>
      <w:bookmarkEnd w:id="7"/>
    </w:p>
    <w:p w14:paraId="523305D0" w14:textId="77777777" w:rsidR="008E5B43" w:rsidRPr="008E5B43" w:rsidRDefault="00914C9A" w:rsidP="008E5B43">
      <w:r>
        <w:t>El censista debe registrarse completando los campos “Nombre</w:t>
      </w:r>
      <w:proofErr w:type="gramStart"/>
      <w:r>
        <w:t>”,  “</w:t>
      </w:r>
      <w:proofErr w:type="gramEnd"/>
      <w:r>
        <w:t>Nombre de Usuario” y “Contraseña”. Cumpliendo las validaciones requeridas para completar exitosamente el registro.</w:t>
      </w:r>
    </w:p>
    <w:p w14:paraId="0A72F0EE" w14:textId="77777777" w:rsidR="008E5B43" w:rsidRDefault="008E5B43" w:rsidP="008E5B43">
      <w:pPr>
        <w:pStyle w:val="Titulo3Numerado"/>
        <w:numPr>
          <w:ilvl w:val="2"/>
          <w:numId w:val="19"/>
        </w:numPr>
      </w:pPr>
      <w:bookmarkStart w:id="8" w:name="_Toc135667804"/>
      <w:r>
        <w:t>Interfaz de usuario</w:t>
      </w:r>
      <w:bookmarkEnd w:id="8"/>
    </w:p>
    <w:p w14:paraId="7691914E" w14:textId="77777777" w:rsidR="008E5B43" w:rsidRPr="008E5B43" w:rsidRDefault="00914C9A" w:rsidP="008E5B43">
      <w:r w:rsidRPr="00914C9A">
        <w:rPr>
          <w:noProof/>
          <w:lang w:val="es-ES" w:eastAsia="es-ES"/>
        </w:rPr>
        <w:drawing>
          <wp:inline distT="0" distB="0" distL="0" distR="0" wp14:anchorId="51BAA704" wp14:editId="00A625B7">
            <wp:extent cx="3686689" cy="1581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689" cy="1581371"/>
                    </a:xfrm>
                    <a:prstGeom prst="rect">
                      <a:avLst/>
                    </a:prstGeom>
                  </pic:spPr>
                </pic:pic>
              </a:graphicData>
            </a:graphic>
          </wp:inline>
        </w:drawing>
      </w:r>
    </w:p>
    <w:p w14:paraId="49805C0A" w14:textId="77777777" w:rsidR="008E5B43" w:rsidRDefault="008E5B43" w:rsidP="008E5B43">
      <w:pPr>
        <w:pStyle w:val="Titulo3Numerado"/>
        <w:numPr>
          <w:ilvl w:val="2"/>
          <w:numId w:val="19"/>
        </w:numPr>
      </w:pPr>
      <w:bookmarkStart w:id="9" w:name="_Toc135667805"/>
      <w:r>
        <w:t>Validaciones</w:t>
      </w:r>
      <w:bookmarkEnd w:id="9"/>
    </w:p>
    <w:p w14:paraId="5C57CB77" w14:textId="77777777" w:rsidR="00914C9A" w:rsidRDefault="00914C9A" w:rsidP="00914C9A">
      <w:pPr>
        <w:pStyle w:val="Prrafodelista"/>
        <w:numPr>
          <w:ilvl w:val="0"/>
          <w:numId w:val="25"/>
        </w:numPr>
        <w:spacing w:line="240" w:lineRule="auto"/>
      </w:pPr>
      <w:r>
        <w:t xml:space="preserve">Todos los datos deben ser obligatorios. </w:t>
      </w:r>
    </w:p>
    <w:p w14:paraId="2F257A49" w14:textId="77777777" w:rsidR="00914C9A" w:rsidRDefault="00914C9A" w:rsidP="00914C9A">
      <w:pPr>
        <w:pStyle w:val="Prrafodelista"/>
        <w:numPr>
          <w:ilvl w:val="0"/>
          <w:numId w:val="25"/>
        </w:numPr>
        <w:spacing w:line="240" w:lineRule="auto"/>
      </w:pPr>
      <w:r>
        <w:t xml:space="preserve">Verificar que el NOMBRE DE USUARIO no se haya utilizado para otro censista. En caso de que esto no se cumpla la aplicación mostrará un mensaje de error (“EL USUARIO YA EXISTE”). </w:t>
      </w:r>
    </w:p>
    <w:p w14:paraId="4BD10521" w14:textId="77777777" w:rsidR="00914C9A" w:rsidRDefault="00914C9A" w:rsidP="00914C9A">
      <w:pPr>
        <w:pStyle w:val="Prrafodelista"/>
        <w:numPr>
          <w:ilvl w:val="0"/>
          <w:numId w:val="25"/>
        </w:numPr>
        <w:spacing w:line="240" w:lineRule="auto"/>
      </w:pPr>
      <w:r>
        <w:t>Verificar que la contraseña contenga como mínimo 5 caracteres, contando con al menos una mayúscula, una minúscula y un número. En caso de faltar algún carácter obligatorio la aplicación mostrará un mensaje de error (“SU CONTRASEÑA DEBE CONTENER AL MENOS UNA MAYÚSCULA, UNA MINÚSCULA Y UN NÚMERO'').</w:t>
      </w:r>
    </w:p>
    <w:p w14:paraId="2CBEAF30" w14:textId="77777777" w:rsidR="00450F51" w:rsidRDefault="00450F51" w:rsidP="00450F51"/>
    <w:p w14:paraId="2A538301" w14:textId="77777777" w:rsidR="00914C9A" w:rsidRPr="00914C9A" w:rsidRDefault="00914C9A" w:rsidP="00914C9A">
      <w:pPr>
        <w:pStyle w:val="Titulo2Numerado"/>
        <w:numPr>
          <w:ilvl w:val="1"/>
          <w:numId w:val="19"/>
        </w:numPr>
      </w:pPr>
      <w:r>
        <w:lastRenderedPageBreak/>
        <w:t xml:space="preserve"> </w:t>
      </w:r>
      <w:bookmarkStart w:id="10" w:name="_Toc135667806"/>
      <w:r>
        <w:t>F02 – Ingresar a la aplicación</w:t>
      </w:r>
      <w:bookmarkEnd w:id="10"/>
    </w:p>
    <w:p w14:paraId="60D58A8A" w14:textId="77777777" w:rsidR="00914C9A" w:rsidRDefault="00914C9A" w:rsidP="00914C9A">
      <w:pPr>
        <w:pStyle w:val="Titulo3Numerado"/>
        <w:numPr>
          <w:ilvl w:val="2"/>
          <w:numId w:val="19"/>
        </w:numPr>
      </w:pPr>
      <w:bookmarkStart w:id="11" w:name="_Toc135667807"/>
      <w:r>
        <w:t>Acceso</w:t>
      </w:r>
      <w:bookmarkEnd w:id="11"/>
    </w:p>
    <w:p w14:paraId="7B30AD6A" w14:textId="77777777" w:rsidR="00914C9A" w:rsidRPr="00914C9A" w:rsidRDefault="00914C9A" w:rsidP="00914C9A">
      <w:r>
        <w:t>Puede acceder el censista</w:t>
      </w:r>
    </w:p>
    <w:p w14:paraId="1579C12F" w14:textId="77777777" w:rsidR="00914C9A" w:rsidRDefault="00914C9A" w:rsidP="00914C9A">
      <w:pPr>
        <w:pStyle w:val="Titulo3Numerado"/>
        <w:numPr>
          <w:ilvl w:val="2"/>
          <w:numId w:val="19"/>
        </w:numPr>
      </w:pPr>
      <w:bookmarkStart w:id="12" w:name="_Toc135667808"/>
      <w:r>
        <w:t>Descripción</w:t>
      </w:r>
      <w:bookmarkEnd w:id="12"/>
    </w:p>
    <w:p w14:paraId="7AF4DD58" w14:textId="77777777" w:rsidR="00914C9A" w:rsidRPr="008E5B43" w:rsidRDefault="00914C9A" w:rsidP="00914C9A">
      <w:r>
        <w:t>El censista debe ingresar con “Nombre de usuario” y “Contraseña”. Y cumplir que el usuario ya este registrado.</w:t>
      </w:r>
    </w:p>
    <w:p w14:paraId="1EDC7ECB" w14:textId="77777777" w:rsidR="00914C9A" w:rsidRDefault="00914C9A" w:rsidP="00914C9A">
      <w:pPr>
        <w:pStyle w:val="Titulo3Numerado"/>
        <w:numPr>
          <w:ilvl w:val="2"/>
          <w:numId w:val="19"/>
        </w:numPr>
      </w:pPr>
      <w:bookmarkStart w:id="13" w:name="_Toc135667809"/>
      <w:r>
        <w:t>Interfaz de usuario</w:t>
      </w:r>
      <w:bookmarkEnd w:id="13"/>
    </w:p>
    <w:p w14:paraId="0BF8F51C" w14:textId="77777777" w:rsidR="00914C9A" w:rsidRPr="008E5B43" w:rsidRDefault="00914C9A" w:rsidP="00914C9A">
      <w:pPr>
        <w:tabs>
          <w:tab w:val="left" w:pos="1467"/>
        </w:tabs>
      </w:pPr>
      <w:r>
        <w:tab/>
      </w:r>
      <w:r>
        <w:rPr>
          <w:noProof/>
          <w:lang w:val="es-ES" w:eastAsia="es-ES"/>
        </w:rPr>
        <w:drawing>
          <wp:inline distT="0" distB="0" distL="0" distR="0" wp14:anchorId="0101881E" wp14:editId="32CFA7F0">
            <wp:extent cx="4114800" cy="12249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224915"/>
                    </a:xfrm>
                    <a:prstGeom prst="rect">
                      <a:avLst/>
                    </a:prstGeom>
                    <a:noFill/>
                    <a:ln>
                      <a:noFill/>
                    </a:ln>
                  </pic:spPr>
                </pic:pic>
              </a:graphicData>
            </a:graphic>
          </wp:inline>
        </w:drawing>
      </w:r>
    </w:p>
    <w:p w14:paraId="68DFF1F6" w14:textId="77777777" w:rsidR="00914C9A" w:rsidRDefault="00914C9A" w:rsidP="00914C9A">
      <w:pPr>
        <w:pStyle w:val="Titulo3Numerado"/>
        <w:numPr>
          <w:ilvl w:val="2"/>
          <w:numId w:val="19"/>
        </w:numPr>
      </w:pPr>
      <w:bookmarkStart w:id="14" w:name="_Toc135667810"/>
      <w:r>
        <w:t>Validaciones</w:t>
      </w:r>
      <w:bookmarkEnd w:id="14"/>
    </w:p>
    <w:p w14:paraId="72524C72" w14:textId="77777777" w:rsidR="00914C9A" w:rsidRDefault="00914C9A" w:rsidP="00914C9A">
      <w:pPr>
        <w:pStyle w:val="Prrafodelista"/>
        <w:numPr>
          <w:ilvl w:val="0"/>
          <w:numId w:val="25"/>
        </w:numPr>
        <w:spacing w:line="240" w:lineRule="auto"/>
      </w:pPr>
      <w:r>
        <w:t>La contraseña del usuario deberá coincidir en las mayúsculas y minúsculas de los datos guardados. En caso de error se emitirá un mensaje de error al usuario.</w:t>
      </w:r>
    </w:p>
    <w:p w14:paraId="5A4BA8B3" w14:textId="77777777" w:rsidR="00914C9A" w:rsidRDefault="00914C9A" w:rsidP="00914C9A">
      <w:pPr>
        <w:pStyle w:val="Prrafodelista"/>
        <w:numPr>
          <w:ilvl w:val="0"/>
          <w:numId w:val="25"/>
        </w:numPr>
        <w:spacing w:line="240" w:lineRule="auto"/>
      </w:pPr>
      <w:r>
        <w:t xml:space="preserve">El nombre es case </w:t>
      </w:r>
      <w:proofErr w:type="spellStart"/>
      <w:proofErr w:type="gramStart"/>
      <w:r>
        <w:t>insensitive</w:t>
      </w:r>
      <w:proofErr w:type="spellEnd"/>
      <w:proofErr w:type="gramEnd"/>
      <w:r>
        <w:t xml:space="preserve"> pero deberá coincidir de igual manera con los datos precargados. En el caso de error se emitirá un mensaje de error al usuario.</w:t>
      </w:r>
    </w:p>
    <w:p w14:paraId="2393BB76" w14:textId="77777777" w:rsidR="00914C9A" w:rsidRDefault="00914C9A" w:rsidP="00450F51"/>
    <w:p w14:paraId="758B6EF0" w14:textId="77777777" w:rsidR="00914C9A" w:rsidRPr="00914C9A" w:rsidRDefault="00914C9A" w:rsidP="00914C9A">
      <w:pPr>
        <w:pStyle w:val="Titulo2Numerado"/>
        <w:numPr>
          <w:ilvl w:val="1"/>
          <w:numId w:val="19"/>
        </w:numPr>
      </w:pPr>
      <w:r>
        <w:t xml:space="preserve"> </w:t>
      </w:r>
      <w:bookmarkStart w:id="15" w:name="_Toc135667811"/>
      <w:r>
        <w:t>F03 – Ingresar los datos del censo</w:t>
      </w:r>
      <w:bookmarkEnd w:id="15"/>
    </w:p>
    <w:p w14:paraId="012BDB90" w14:textId="77777777" w:rsidR="00914C9A" w:rsidRDefault="00914C9A" w:rsidP="00914C9A">
      <w:pPr>
        <w:pStyle w:val="Titulo3Numerado"/>
        <w:numPr>
          <w:ilvl w:val="2"/>
          <w:numId w:val="19"/>
        </w:numPr>
      </w:pPr>
      <w:bookmarkStart w:id="16" w:name="_Toc135667812"/>
      <w:r>
        <w:t>Acceso</w:t>
      </w:r>
      <w:bookmarkEnd w:id="16"/>
    </w:p>
    <w:p w14:paraId="0A92C5DC" w14:textId="77777777" w:rsidR="00914C9A" w:rsidRPr="00914C9A" w:rsidRDefault="00914C9A" w:rsidP="00914C9A">
      <w:r>
        <w:t>Puede acceder el censista y el invitado</w:t>
      </w:r>
    </w:p>
    <w:p w14:paraId="3BBD3249" w14:textId="77777777" w:rsidR="00914C9A" w:rsidRDefault="00914C9A" w:rsidP="00914C9A">
      <w:pPr>
        <w:pStyle w:val="Titulo3Numerado"/>
        <w:numPr>
          <w:ilvl w:val="2"/>
          <w:numId w:val="19"/>
        </w:numPr>
      </w:pPr>
      <w:bookmarkStart w:id="17" w:name="_Toc135667813"/>
      <w:r>
        <w:t>Descripción</w:t>
      </w:r>
      <w:bookmarkEnd w:id="17"/>
    </w:p>
    <w:p w14:paraId="643EE3AF" w14:textId="77777777" w:rsidR="00914C9A" w:rsidRPr="008E5B43" w:rsidRDefault="00914C9A" w:rsidP="00914C9A">
      <w:r>
        <w:t>El censista o el invitado podrán ingresar los datos requeridos en el formulario, una vez completado censo, dependiendo de quien lo complete. Este quedara pendiente a validación o ya finalizado.</w:t>
      </w:r>
    </w:p>
    <w:p w14:paraId="5BB1ABE8" w14:textId="77777777" w:rsidR="00914C9A" w:rsidRDefault="00914C9A" w:rsidP="00914C9A">
      <w:pPr>
        <w:pStyle w:val="Titulo3Numerado"/>
        <w:numPr>
          <w:ilvl w:val="2"/>
          <w:numId w:val="19"/>
        </w:numPr>
      </w:pPr>
      <w:bookmarkStart w:id="18" w:name="_Toc135667814"/>
      <w:r>
        <w:lastRenderedPageBreak/>
        <w:t>Interfaz de usuario</w:t>
      </w:r>
      <w:bookmarkEnd w:id="18"/>
    </w:p>
    <w:p w14:paraId="4A1CBC5F" w14:textId="77777777" w:rsidR="00914C9A" w:rsidRPr="008E5B43" w:rsidRDefault="00914C9A" w:rsidP="00914C9A">
      <w:pPr>
        <w:tabs>
          <w:tab w:val="left" w:pos="1467"/>
        </w:tabs>
      </w:pPr>
      <w:r>
        <w:tab/>
      </w:r>
      <w:r w:rsidR="00F97D98" w:rsidRPr="00F97D98">
        <w:rPr>
          <w:noProof/>
        </w:rPr>
        <w:drawing>
          <wp:inline distT="0" distB="0" distL="0" distR="0" wp14:anchorId="636A7AA3" wp14:editId="06EFA59C">
            <wp:extent cx="2553056" cy="296268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056" cy="2962688"/>
                    </a:xfrm>
                    <a:prstGeom prst="rect">
                      <a:avLst/>
                    </a:prstGeom>
                  </pic:spPr>
                </pic:pic>
              </a:graphicData>
            </a:graphic>
          </wp:inline>
        </w:drawing>
      </w:r>
    </w:p>
    <w:p w14:paraId="4B73613A" w14:textId="77777777" w:rsidR="00914C9A" w:rsidRDefault="00914C9A" w:rsidP="00914C9A">
      <w:pPr>
        <w:pStyle w:val="Titulo3Numerado"/>
        <w:numPr>
          <w:ilvl w:val="2"/>
          <w:numId w:val="19"/>
        </w:numPr>
      </w:pPr>
      <w:bookmarkStart w:id="19" w:name="_Toc135667815"/>
      <w:r>
        <w:t>Validaciones</w:t>
      </w:r>
      <w:bookmarkEnd w:id="19"/>
    </w:p>
    <w:p w14:paraId="2465CA4F" w14:textId="77777777" w:rsidR="00914C9A" w:rsidRPr="00914C9A" w:rsidRDefault="00914C9A" w:rsidP="00914C9A">
      <w:pPr>
        <w:pStyle w:val="Prrafodelista"/>
        <w:numPr>
          <w:ilvl w:val="0"/>
          <w:numId w:val="39"/>
        </w:numPr>
        <w:rPr>
          <w:u w:val="single"/>
        </w:rPr>
      </w:pPr>
      <w:r w:rsidRPr="00914C9A">
        <w:rPr>
          <w:u w:val="single"/>
        </w:rPr>
        <w:t xml:space="preserve">En los casos siguientes en que ninguno se cumpla, se emitirá un mensaje de error al usuario: </w:t>
      </w:r>
    </w:p>
    <w:p w14:paraId="700F032D" w14:textId="77777777" w:rsidR="00914C9A" w:rsidRDefault="00914C9A" w:rsidP="00914C9A">
      <w:pPr>
        <w:pStyle w:val="Prrafodelista"/>
        <w:numPr>
          <w:ilvl w:val="2"/>
          <w:numId w:val="38"/>
        </w:numPr>
        <w:jc w:val="left"/>
      </w:pPr>
      <w:r>
        <w:t>El nombre y apellido no se pueden ser vacíos.</w:t>
      </w:r>
    </w:p>
    <w:p w14:paraId="0AF9C452" w14:textId="77777777" w:rsidR="00914C9A" w:rsidRDefault="00914C9A" w:rsidP="00914C9A">
      <w:pPr>
        <w:pStyle w:val="Prrafodelista"/>
        <w:numPr>
          <w:ilvl w:val="2"/>
          <w:numId w:val="38"/>
        </w:numPr>
        <w:jc w:val="left"/>
      </w:pPr>
      <w:r>
        <w:t>La edad debe de tener un valor entre 0 y 130.</w:t>
      </w:r>
    </w:p>
    <w:p w14:paraId="2AED31B7" w14:textId="77777777" w:rsidR="00914C9A" w:rsidRDefault="00914C9A" w:rsidP="00914C9A">
      <w:pPr>
        <w:pStyle w:val="Prrafodelista"/>
        <w:numPr>
          <w:ilvl w:val="2"/>
          <w:numId w:val="38"/>
        </w:numPr>
        <w:jc w:val="left"/>
      </w:pPr>
      <w:r>
        <w:t>La cedula podrá ser ingresada con puntos, guiones y otros caracteres, que deberá ser quitados al momento de almacenar la información, además se deberá validar el digito verificador.</w:t>
      </w:r>
    </w:p>
    <w:p w14:paraId="68990E99" w14:textId="77777777" w:rsidR="00914C9A" w:rsidRDefault="00914C9A" w:rsidP="00914C9A">
      <w:pPr>
        <w:pStyle w:val="Prrafodelista"/>
        <w:numPr>
          <w:ilvl w:val="2"/>
          <w:numId w:val="38"/>
        </w:numPr>
        <w:jc w:val="left"/>
      </w:pPr>
      <w:r>
        <w:t>El departamento de residencia no podrá ser igual a la opción “Seleccione...”.</w:t>
      </w:r>
    </w:p>
    <w:p w14:paraId="52D1EA9C" w14:textId="77777777" w:rsidR="00914C9A" w:rsidRDefault="00914C9A" w:rsidP="00914C9A">
      <w:pPr>
        <w:pStyle w:val="Prrafodelista"/>
        <w:numPr>
          <w:ilvl w:val="2"/>
          <w:numId w:val="38"/>
        </w:numPr>
        <w:jc w:val="left"/>
      </w:pPr>
      <w:r>
        <w:t xml:space="preserve">La </w:t>
      </w:r>
      <w:proofErr w:type="gramStart"/>
      <w:r>
        <w:t>Ocupación  no</w:t>
      </w:r>
      <w:proofErr w:type="gramEnd"/>
      <w:r>
        <w:t xml:space="preserve"> podrá ser igual a la opción “Seleccione...”.</w:t>
      </w:r>
    </w:p>
    <w:p w14:paraId="5A223325" w14:textId="77777777" w:rsidR="00914C9A" w:rsidRDefault="00914C9A" w:rsidP="00914C9A">
      <w:pPr>
        <w:pStyle w:val="Prrafodelista"/>
        <w:ind w:left="1080"/>
        <w:jc w:val="left"/>
      </w:pPr>
    </w:p>
    <w:p w14:paraId="6D10EF6D" w14:textId="77777777" w:rsidR="00914C9A" w:rsidRDefault="00914C9A" w:rsidP="00914C9A">
      <w:pPr>
        <w:pStyle w:val="Prrafodelista"/>
        <w:numPr>
          <w:ilvl w:val="0"/>
          <w:numId w:val="39"/>
        </w:numPr>
        <w:jc w:val="left"/>
      </w:pPr>
      <w:r>
        <w:t>Cada persona solamente podrá ser censada una vez por lo que se deberá verificar que no exista una persona censada para esa cédula.</w:t>
      </w:r>
    </w:p>
    <w:p w14:paraId="3DBE1266" w14:textId="77777777" w:rsidR="00914C9A" w:rsidRDefault="00914C9A" w:rsidP="00914C9A">
      <w:pPr>
        <w:pStyle w:val="Prrafodelista"/>
        <w:ind w:left="1080"/>
      </w:pPr>
    </w:p>
    <w:p w14:paraId="3FD498D0" w14:textId="77777777" w:rsidR="00914C9A" w:rsidRPr="00914C9A" w:rsidRDefault="00914C9A" w:rsidP="00914C9A">
      <w:pPr>
        <w:pStyle w:val="Titulo2Numerado"/>
        <w:numPr>
          <w:ilvl w:val="1"/>
          <w:numId w:val="19"/>
        </w:numPr>
      </w:pPr>
      <w:r>
        <w:lastRenderedPageBreak/>
        <w:t xml:space="preserve"> </w:t>
      </w:r>
      <w:bookmarkStart w:id="20" w:name="_Toc135667816"/>
      <w:r>
        <w:t>F04 – Censos pre completados por validar</w:t>
      </w:r>
      <w:bookmarkEnd w:id="20"/>
    </w:p>
    <w:p w14:paraId="59F74185" w14:textId="77777777" w:rsidR="00914C9A" w:rsidRDefault="00914C9A" w:rsidP="00914C9A">
      <w:pPr>
        <w:pStyle w:val="Titulo3Numerado"/>
        <w:numPr>
          <w:ilvl w:val="2"/>
          <w:numId w:val="19"/>
        </w:numPr>
      </w:pPr>
      <w:bookmarkStart w:id="21" w:name="_Toc135667817"/>
      <w:r>
        <w:t>Acceso</w:t>
      </w:r>
      <w:bookmarkEnd w:id="21"/>
    </w:p>
    <w:p w14:paraId="7D9982F9" w14:textId="77777777" w:rsidR="00914C9A" w:rsidRPr="00914C9A" w:rsidRDefault="00914C9A" w:rsidP="00914C9A">
      <w:r>
        <w:t xml:space="preserve">Puede acceder el censista </w:t>
      </w:r>
    </w:p>
    <w:p w14:paraId="05428DBC" w14:textId="77777777" w:rsidR="00914C9A" w:rsidRDefault="00914C9A" w:rsidP="00914C9A">
      <w:pPr>
        <w:pStyle w:val="Titulo3Numerado"/>
        <w:numPr>
          <w:ilvl w:val="2"/>
          <w:numId w:val="19"/>
        </w:numPr>
      </w:pPr>
      <w:bookmarkStart w:id="22" w:name="_Toc135667818"/>
      <w:r>
        <w:t>Descripción</w:t>
      </w:r>
      <w:bookmarkEnd w:id="22"/>
    </w:p>
    <w:p w14:paraId="654421C3" w14:textId="77777777" w:rsidR="00914C9A" w:rsidRPr="008E5B43" w:rsidRDefault="00914C9A" w:rsidP="00914C9A">
      <w:r>
        <w:t>El censista puede llegar a una casa y validar que la persona ya pre completó sus datos para el censo.</w:t>
      </w:r>
    </w:p>
    <w:p w14:paraId="01D02616" w14:textId="77777777" w:rsidR="00914C9A" w:rsidRDefault="00914C9A" w:rsidP="00914C9A">
      <w:pPr>
        <w:pStyle w:val="Titulo3Numerado"/>
        <w:numPr>
          <w:ilvl w:val="2"/>
          <w:numId w:val="19"/>
        </w:numPr>
      </w:pPr>
      <w:bookmarkStart w:id="23" w:name="_Toc135667819"/>
      <w:r>
        <w:t>Interfaz de usuario</w:t>
      </w:r>
      <w:bookmarkEnd w:id="23"/>
    </w:p>
    <w:p w14:paraId="2951D137" w14:textId="77777777" w:rsidR="00914C9A" w:rsidRPr="008E5B43" w:rsidRDefault="00914C9A" w:rsidP="00914C9A">
      <w:pPr>
        <w:tabs>
          <w:tab w:val="left" w:pos="1467"/>
        </w:tabs>
      </w:pPr>
      <w:r>
        <w:tab/>
      </w:r>
      <w:r w:rsidR="00F97D98" w:rsidRPr="00F97D98">
        <w:rPr>
          <w:noProof/>
        </w:rPr>
        <w:drawing>
          <wp:inline distT="0" distB="0" distL="0" distR="0" wp14:anchorId="32B0FA22" wp14:editId="4A78C77D">
            <wp:extent cx="2857899" cy="340090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3400900"/>
                    </a:xfrm>
                    <a:prstGeom prst="rect">
                      <a:avLst/>
                    </a:prstGeom>
                  </pic:spPr>
                </pic:pic>
              </a:graphicData>
            </a:graphic>
          </wp:inline>
        </w:drawing>
      </w:r>
    </w:p>
    <w:p w14:paraId="42D3FFCD" w14:textId="77777777" w:rsidR="00914C9A" w:rsidRDefault="00914C9A" w:rsidP="00914C9A">
      <w:pPr>
        <w:pStyle w:val="Titulo3Numerado"/>
        <w:numPr>
          <w:ilvl w:val="2"/>
          <w:numId w:val="19"/>
        </w:numPr>
      </w:pPr>
      <w:bookmarkStart w:id="24" w:name="_Toc135667820"/>
      <w:r>
        <w:t>Validaciones</w:t>
      </w:r>
      <w:bookmarkEnd w:id="24"/>
    </w:p>
    <w:p w14:paraId="5A093DA1" w14:textId="77777777" w:rsidR="00914C9A" w:rsidRDefault="00914C9A" w:rsidP="00914C9A">
      <w:pPr>
        <w:pStyle w:val="Prrafodelista"/>
        <w:numPr>
          <w:ilvl w:val="0"/>
          <w:numId w:val="39"/>
        </w:numPr>
        <w:jc w:val="left"/>
      </w:pPr>
      <w:proofErr w:type="gramStart"/>
      <w:r>
        <w:t>En caso que</w:t>
      </w:r>
      <w:proofErr w:type="gramEnd"/>
      <w:r>
        <w:t xml:space="preserve"> la persona no se encuentre en los datos precargados se desplegara un mensaje: “NO EXISTE REGISTRO CARGADOS”.</w:t>
      </w:r>
    </w:p>
    <w:p w14:paraId="2F8E2161" w14:textId="77777777" w:rsidR="00914C9A" w:rsidRDefault="00914C9A" w:rsidP="00914C9A">
      <w:pPr>
        <w:pStyle w:val="Prrafodelista"/>
        <w:ind w:left="1080"/>
      </w:pPr>
    </w:p>
    <w:p w14:paraId="7AA3628C" w14:textId="77777777" w:rsidR="00914C9A" w:rsidRPr="00914C9A" w:rsidRDefault="00914C9A" w:rsidP="00914C9A">
      <w:pPr>
        <w:pStyle w:val="Titulo2Numerado"/>
        <w:numPr>
          <w:ilvl w:val="1"/>
          <w:numId w:val="19"/>
        </w:numPr>
      </w:pPr>
      <w:r>
        <w:lastRenderedPageBreak/>
        <w:t xml:space="preserve"> </w:t>
      </w:r>
      <w:bookmarkStart w:id="25" w:name="_Toc135667821"/>
      <w:r>
        <w:t>F05 – Reasignar personas para validar</w:t>
      </w:r>
      <w:bookmarkEnd w:id="25"/>
    </w:p>
    <w:p w14:paraId="69088CAB" w14:textId="77777777" w:rsidR="00914C9A" w:rsidRDefault="00914C9A" w:rsidP="00914C9A">
      <w:pPr>
        <w:pStyle w:val="Titulo3Numerado"/>
        <w:numPr>
          <w:ilvl w:val="2"/>
          <w:numId w:val="19"/>
        </w:numPr>
      </w:pPr>
      <w:bookmarkStart w:id="26" w:name="_Toc135667822"/>
      <w:r>
        <w:t>Acceso</w:t>
      </w:r>
      <w:bookmarkEnd w:id="26"/>
    </w:p>
    <w:p w14:paraId="0809670C" w14:textId="77777777" w:rsidR="00914C9A" w:rsidRPr="00914C9A" w:rsidRDefault="00914C9A" w:rsidP="00914C9A">
      <w:r>
        <w:t xml:space="preserve">Puede acceder el censista </w:t>
      </w:r>
    </w:p>
    <w:p w14:paraId="6BC2F28D" w14:textId="77777777" w:rsidR="00914C9A" w:rsidRDefault="00914C9A" w:rsidP="00914C9A">
      <w:pPr>
        <w:pStyle w:val="Titulo3Numerado"/>
        <w:numPr>
          <w:ilvl w:val="2"/>
          <w:numId w:val="19"/>
        </w:numPr>
      </w:pPr>
      <w:bookmarkStart w:id="27" w:name="_Toc135667823"/>
      <w:r>
        <w:t>Descripción</w:t>
      </w:r>
      <w:bookmarkEnd w:id="27"/>
    </w:p>
    <w:p w14:paraId="30DFF818" w14:textId="77777777" w:rsidR="00914C9A" w:rsidRPr="008E5B43" w:rsidRDefault="00914C9A" w:rsidP="00914C9A">
      <w:r>
        <w:t>El censista podrá seleccionar alguna persona que esté pendiente de validar datos y que le haya sido asignada y reasignarla a otro censista.</w:t>
      </w:r>
    </w:p>
    <w:p w14:paraId="1B3D87B7" w14:textId="77777777" w:rsidR="00914C9A" w:rsidRDefault="00914C9A" w:rsidP="00914C9A">
      <w:pPr>
        <w:pStyle w:val="Titulo3Numerado"/>
        <w:numPr>
          <w:ilvl w:val="2"/>
          <w:numId w:val="19"/>
        </w:numPr>
      </w:pPr>
      <w:bookmarkStart w:id="28" w:name="_Toc135667824"/>
      <w:r>
        <w:t>Interfaz de usuario</w:t>
      </w:r>
      <w:bookmarkEnd w:id="28"/>
    </w:p>
    <w:p w14:paraId="228C268A" w14:textId="77777777" w:rsidR="00914C9A" w:rsidRPr="008E5B43" w:rsidRDefault="00914C9A" w:rsidP="00914C9A">
      <w:pPr>
        <w:tabs>
          <w:tab w:val="left" w:pos="1467"/>
        </w:tabs>
      </w:pPr>
      <w:r>
        <w:tab/>
      </w:r>
      <w:r w:rsidR="009A09B2" w:rsidRPr="009A09B2">
        <w:rPr>
          <w:noProof/>
          <w:lang w:val="es-ES" w:eastAsia="es-ES"/>
        </w:rPr>
        <w:drawing>
          <wp:inline distT="0" distB="0" distL="0" distR="0" wp14:anchorId="1689D7C9" wp14:editId="4127F789">
            <wp:extent cx="1800476" cy="1457528"/>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476" cy="1457528"/>
                    </a:xfrm>
                    <a:prstGeom prst="rect">
                      <a:avLst/>
                    </a:prstGeom>
                  </pic:spPr>
                </pic:pic>
              </a:graphicData>
            </a:graphic>
          </wp:inline>
        </w:drawing>
      </w:r>
    </w:p>
    <w:p w14:paraId="75AF324E" w14:textId="77777777" w:rsidR="00914C9A" w:rsidRDefault="00914C9A" w:rsidP="00914C9A">
      <w:pPr>
        <w:pStyle w:val="Titulo3Numerado"/>
        <w:numPr>
          <w:ilvl w:val="2"/>
          <w:numId w:val="19"/>
        </w:numPr>
      </w:pPr>
      <w:bookmarkStart w:id="29" w:name="_Toc135667825"/>
      <w:r>
        <w:t>Validaciones</w:t>
      </w:r>
      <w:bookmarkEnd w:id="29"/>
    </w:p>
    <w:p w14:paraId="5D29C0B0" w14:textId="77777777" w:rsidR="00914C9A" w:rsidRDefault="00914C9A" w:rsidP="00914C9A">
      <w:pPr>
        <w:pStyle w:val="Prrafodelista"/>
        <w:numPr>
          <w:ilvl w:val="0"/>
          <w:numId w:val="39"/>
        </w:numPr>
      </w:pPr>
      <w:r>
        <w:t>Se necesario completar todos los datos para que la asignación se realice con éxito. De lo contrario se emitirá un mensaje de error: “ES NECESARIO COMPLETAR TODOS LOS CAMPOS”</w:t>
      </w:r>
    </w:p>
    <w:p w14:paraId="25D1FE93" w14:textId="77777777" w:rsidR="00914C9A" w:rsidRDefault="00914C9A" w:rsidP="00914C9A">
      <w:pPr>
        <w:pStyle w:val="Prrafodelista"/>
        <w:ind w:left="1800"/>
      </w:pPr>
    </w:p>
    <w:p w14:paraId="042010B1" w14:textId="77777777" w:rsidR="00914C9A" w:rsidRPr="00914C9A" w:rsidRDefault="00914C9A" w:rsidP="00914C9A">
      <w:pPr>
        <w:pStyle w:val="Titulo2Numerado"/>
        <w:numPr>
          <w:ilvl w:val="1"/>
          <w:numId w:val="19"/>
        </w:numPr>
      </w:pPr>
      <w:r>
        <w:t xml:space="preserve"> </w:t>
      </w:r>
      <w:bookmarkStart w:id="30" w:name="_Toc135667826"/>
      <w:r>
        <w:t>F06 – Visualizar información estadística</w:t>
      </w:r>
      <w:bookmarkEnd w:id="30"/>
    </w:p>
    <w:p w14:paraId="5D2D0E1F" w14:textId="77777777" w:rsidR="00914C9A" w:rsidRDefault="00914C9A" w:rsidP="00914C9A">
      <w:pPr>
        <w:pStyle w:val="Titulo3Numerado"/>
        <w:numPr>
          <w:ilvl w:val="2"/>
          <w:numId w:val="19"/>
        </w:numPr>
      </w:pPr>
      <w:bookmarkStart w:id="31" w:name="_Toc135667827"/>
      <w:r>
        <w:t>Acceso</w:t>
      </w:r>
      <w:bookmarkEnd w:id="31"/>
    </w:p>
    <w:p w14:paraId="2483A177" w14:textId="77777777" w:rsidR="00914C9A" w:rsidRPr="00914C9A" w:rsidRDefault="00914C9A" w:rsidP="00914C9A">
      <w:r>
        <w:t xml:space="preserve">Puede acceder el censista </w:t>
      </w:r>
    </w:p>
    <w:p w14:paraId="68D622C7" w14:textId="77777777" w:rsidR="00914C9A" w:rsidRDefault="00914C9A" w:rsidP="00914C9A">
      <w:pPr>
        <w:pStyle w:val="Titulo3Numerado"/>
        <w:numPr>
          <w:ilvl w:val="2"/>
          <w:numId w:val="19"/>
        </w:numPr>
      </w:pPr>
      <w:bookmarkStart w:id="32" w:name="_Toc135667828"/>
      <w:r>
        <w:t>Descripción</w:t>
      </w:r>
      <w:bookmarkEnd w:id="32"/>
    </w:p>
    <w:p w14:paraId="7A01103E" w14:textId="77777777" w:rsidR="00914C9A" w:rsidRPr="008E5B43" w:rsidRDefault="00914C9A" w:rsidP="00914C9A">
      <w:r>
        <w:t>El censista podrá ver las estadísticas referidas al censo.</w:t>
      </w:r>
    </w:p>
    <w:p w14:paraId="15D92691" w14:textId="77777777" w:rsidR="00914C9A" w:rsidRDefault="00914C9A" w:rsidP="00914C9A">
      <w:pPr>
        <w:pStyle w:val="Titulo3Numerado"/>
        <w:numPr>
          <w:ilvl w:val="2"/>
          <w:numId w:val="19"/>
        </w:numPr>
      </w:pPr>
      <w:bookmarkStart w:id="33" w:name="_Toc135667829"/>
      <w:r>
        <w:lastRenderedPageBreak/>
        <w:t>Interfaz de usuario</w:t>
      </w:r>
      <w:bookmarkEnd w:id="33"/>
    </w:p>
    <w:p w14:paraId="46A94EE2" w14:textId="77777777" w:rsidR="00914C9A" w:rsidRPr="008E5B43" w:rsidRDefault="00914C9A" w:rsidP="00914C9A">
      <w:pPr>
        <w:tabs>
          <w:tab w:val="left" w:pos="1467"/>
        </w:tabs>
      </w:pPr>
      <w:r>
        <w:tab/>
      </w:r>
      <w:r w:rsidR="00CF0380" w:rsidRPr="00CF0380">
        <w:rPr>
          <w:noProof/>
        </w:rPr>
        <w:drawing>
          <wp:inline distT="0" distB="0" distL="0" distR="0" wp14:anchorId="3550217B" wp14:editId="5E2135F0">
            <wp:extent cx="3934374" cy="3848637"/>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374" cy="3848637"/>
                    </a:xfrm>
                    <a:prstGeom prst="rect">
                      <a:avLst/>
                    </a:prstGeom>
                  </pic:spPr>
                </pic:pic>
              </a:graphicData>
            </a:graphic>
          </wp:inline>
        </w:drawing>
      </w:r>
    </w:p>
    <w:p w14:paraId="68441582" w14:textId="77777777" w:rsidR="00914C9A" w:rsidRDefault="00914C9A" w:rsidP="00914C9A">
      <w:pPr>
        <w:pStyle w:val="Titulo3Numerado"/>
        <w:numPr>
          <w:ilvl w:val="2"/>
          <w:numId w:val="19"/>
        </w:numPr>
      </w:pPr>
      <w:bookmarkStart w:id="34" w:name="_Toc135667830"/>
      <w:r>
        <w:t>Validaciones</w:t>
      </w:r>
      <w:bookmarkEnd w:id="34"/>
    </w:p>
    <w:p w14:paraId="16F9FB2A" w14:textId="77777777" w:rsidR="00914C9A" w:rsidRDefault="00914C9A" w:rsidP="00914C9A">
      <w:pPr>
        <w:pStyle w:val="Prrafodelista"/>
        <w:numPr>
          <w:ilvl w:val="0"/>
          <w:numId w:val="39"/>
        </w:numPr>
      </w:pPr>
      <w:r w:rsidRPr="00914C9A">
        <w:t>Esta funcio</w:t>
      </w:r>
      <w:r>
        <w:t>nalidad no requiere validación.</w:t>
      </w:r>
    </w:p>
    <w:p w14:paraId="0F25330F" w14:textId="77777777" w:rsidR="00914C9A" w:rsidRDefault="00914C9A" w:rsidP="00914C9A">
      <w:pPr>
        <w:pStyle w:val="Prrafodelista"/>
        <w:ind w:left="1800"/>
      </w:pPr>
    </w:p>
    <w:p w14:paraId="21246DCA" w14:textId="77777777" w:rsidR="00914C9A" w:rsidRPr="00914C9A" w:rsidRDefault="00914C9A" w:rsidP="00914C9A">
      <w:pPr>
        <w:pStyle w:val="Titulo2Numerado"/>
        <w:numPr>
          <w:ilvl w:val="1"/>
          <w:numId w:val="19"/>
        </w:numPr>
      </w:pPr>
      <w:r>
        <w:t xml:space="preserve"> </w:t>
      </w:r>
      <w:bookmarkStart w:id="35" w:name="_Toc135667831"/>
      <w:r>
        <w:t>F07 – Eliminar datos del censo</w:t>
      </w:r>
      <w:bookmarkEnd w:id="35"/>
    </w:p>
    <w:p w14:paraId="0D949FB9" w14:textId="77777777" w:rsidR="00914C9A" w:rsidRDefault="00914C9A" w:rsidP="00914C9A">
      <w:pPr>
        <w:pStyle w:val="Titulo3Numerado"/>
        <w:numPr>
          <w:ilvl w:val="2"/>
          <w:numId w:val="19"/>
        </w:numPr>
      </w:pPr>
      <w:bookmarkStart w:id="36" w:name="_Toc135667832"/>
      <w:r>
        <w:t>Acceso</w:t>
      </w:r>
      <w:bookmarkEnd w:id="36"/>
    </w:p>
    <w:p w14:paraId="19C03EAC" w14:textId="77777777" w:rsidR="00914C9A" w:rsidRPr="00914C9A" w:rsidRDefault="00914C9A" w:rsidP="00914C9A">
      <w:r>
        <w:t>Puede acceder el Invitado</w:t>
      </w:r>
    </w:p>
    <w:p w14:paraId="7F310461" w14:textId="77777777" w:rsidR="00914C9A" w:rsidRDefault="00914C9A" w:rsidP="00914C9A">
      <w:pPr>
        <w:pStyle w:val="Titulo3Numerado"/>
        <w:numPr>
          <w:ilvl w:val="2"/>
          <w:numId w:val="19"/>
        </w:numPr>
      </w:pPr>
      <w:bookmarkStart w:id="37" w:name="_Toc135667833"/>
      <w:r>
        <w:t>Descripción</w:t>
      </w:r>
      <w:bookmarkEnd w:id="37"/>
    </w:p>
    <w:p w14:paraId="1681EA69" w14:textId="77777777" w:rsidR="00914C9A" w:rsidRPr="008E5B43" w:rsidRDefault="00914C9A" w:rsidP="00914C9A">
      <w:r>
        <w:t>El usuario deberá poder eliminar definitivamente los datos que había ingresado para el censo.</w:t>
      </w:r>
    </w:p>
    <w:p w14:paraId="110A8AA6" w14:textId="77777777" w:rsidR="00914C9A" w:rsidRDefault="00914C9A" w:rsidP="00914C9A">
      <w:pPr>
        <w:pStyle w:val="Titulo3Numerado"/>
        <w:numPr>
          <w:ilvl w:val="2"/>
          <w:numId w:val="19"/>
        </w:numPr>
      </w:pPr>
      <w:bookmarkStart w:id="38" w:name="_Toc135667834"/>
      <w:r>
        <w:lastRenderedPageBreak/>
        <w:t>Interfaz de usuario</w:t>
      </w:r>
      <w:bookmarkEnd w:id="38"/>
    </w:p>
    <w:p w14:paraId="5C75C73D" w14:textId="77777777" w:rsidR="00914C9A" w:rsidRPr="008E5B43" w:rsidRDefault="00914C9A" w:rsidP="00914C9A">
      <w:pPr>
        <w:tabs>
          <w:tab w:val="left" w:pos="1467"/>
        </w:tabs>
      </w:pPr>
      <w:r>
        <w:tab/>
      </w:r>
      <w:r w:rsidR="009A09B2" w:rsidRPr="009A09B2">
        <w:rPr>
          <w:noProof/>
        </w:rPr>
        <w:drawing>
          <wp:inline distT="0" distB="0" distL="0" distR="0" wp14:anchorId="3B1F1240" wp14:editId="320C07D4">
            <wp:extent cx="2510287" cy="280614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005" cy="2810298"/>
                    </a:xfrm>
                    <a:prstGeom prst="rect">
                      <a:avLst/>
                    </a:prstGeom>
                  </pic:spPr>
                </pic:pic>
              </a:graphicData>
            </a:graphic>
          </wp:inline>
        </w:drawing>
      </w:r>
    </w:p>
    <w:p w14:paraId="2D694D32" w14:textId="77777777" w:rsidR="00914C9A" w:rsidRDefault="00914C9A" w:rsidP="00914C9A">
      <w:pPr>
        <w:pStyle w:val="Titulo3Numerado"/>
        <w:numPr>
          <w:ilvl w:val="2"/>
          <w:numId w:val="19"/>
        </w:numPr>
      </w:pPr>
      <w:bookmarkStart w:id="39" w:name="_Toc135667835"/>
      <w:r>
        <w:t>Validaciones</w:t>
      </w:r>
      <w:bookmarkEnd w:id="39"/>
    </w:p>
    <w:p w14:paraId="3BC34F6E" w14:textId="77777777" w:rsidR="00914C9A" w:rsidRDefault="00914C9A" w:rsidP="00914C9A">
      <w:pPr>
        <w:pStyle w:val="Prrafodelista"/>
        <w:numPr>
          <w:ilvl w:val="0"/>
          <w:numId w:val="39"/>
        </w:numPr>
      </w:pPr>
      <w:r>
        <w:t xml:space="preserve">Solo se podrán eliminar los datos en caso de que no se haya validado dicho censo. En el caso contrario se emitirá un mensaje de error: “EL CENSO YA FUE </w:t>
      </w:r>
      <w:proofErr w:type="gramStart"/>
      <w:r>
        <w:t>VALIDADO,  NO</w:t>
      </w:r>
      <w:proofErr w:type="gramEnd"/>
      <w:r>
        <w:t xml:space="preserve"> SE PUEDE ELIMINAR”</w:t>
      </w:r>
    </w:p>
    <w:p w14:paraId="4ECB07C0" w14:textId="77777777" w:rsidR="00914C9A" w:rsidRDefault="00914C9A" w:rsidP="00914C9A"/>
    <w:p w14:paraId="5DF533F4" w14:textId="77777777" w:rsidR="00914C9A" w:rsidRPr="00914C9A" w:rsidRDefault="00914C9A" w:rsidP="00914C9A">
      <w:pPr>
        <w:pStyle w:val="Titulo2Numerado"/>
        <w:numPr>
          <w:ilvl w:val="1"/>
          <w:numId w:val="19"/>
        </w:numPr>
      </w:pPr>
      <w:r>
        <w:t xml:space="preserve"> </w:t>
      </w:r>
      <w:bookmarkStart w:id="40" w:name="_Toc135667836"/>
      <w:r>
        <w:t>F08 – Lista de censados</w:t>
      </w:r>
      <w:bookmarkEnd w:id="40"/>
    </w:p>
    <w:p w14:paraId="22D7045D" w14:textId="77777777" w:rsidR="00914C9A" w:rsidRDefault="00914C9A" w:rsidP="00914C9A">
      <w:pPr>
        <w:pStyle w:val="Titulo3Numerado"/>
        <w:numPr>
          <w:ilvl w:val="2"/>
          <w:numId w:val="19"/>
        </w:numPr>
      </w:pPr>
      <w:bookmarkStart w:id="41" w:name="_Toc135667837"/>
      <w:r>
        <w:t>Acceso</w:t>
      </w:r>
      <w:bookmarkEnd w:id="41"/>
    </w:p>
    <w:p w14:paraId="2DCF2CC4" w14:textId="77777777" w:rsidR="00914C9A" w:rsidRPr="00914C9A" w:rsidRDefault="00914C9A" w:rsidP="00914C9A">
      <w:r>
        <w:t>Puede acceder el Invitado</w:t>
      </w:r>
    </w:p>
    <w:p w14:paraId="7FF531E4" w14:textId="77777777" w:rsidR="00914C9A" w:rsidRDefault="00914C9A" w:rsidP="00914C9A">
      <w:pPr>
        <w:pStyle w:val="Titulo3Numerado"/>
        <w:numPr>
          <w:ilvl w:val="2"/>
          <w:numId w:val="19"/>
        </w:numPr>
      </w:pPr>
      <w:bookmarkStart w:id="42" w:name="_Toc135667838"/>
      <w:r>
        <w:t>Descripción</w:t>
      </w:r>
      <w:bookmarkEnd w:id="42"/>
    </w:p>
    <w:p w14:paraId="7C87FE19" w14:textId="77777777" w:rsidR="00914C9A" w:rsidRPr="008E5B43" w:rsidRDefault="00914C9A" w:rsidP="00914C9A">
      <w:r>
        <w:t>El usuario invitado podrá ver un reporte en formato de tabla con todos los departamentos y con sus respectivos datos.</w:t>
      </w:r>
    </w:p>
    <w:p w14:paraId="082BF21B" w14:textId="77777777" w:rsidR="00914C9A" w:rsidRDefault="00914C9A" w:rsidP="00914C9A">
      <w:pPr>
        <w:pStyle w:val="Titulo3Numerado"/>
        <w:numPr>
          <w:ilvl w:val="2"/>
          <w:numId w:val="19"/>
        </w:numPr>
      </w:pPr>
      <w:bookmarkStart w:id="43" w:name="_Toc135667839"/>
      <w:r>
        <w:lastRenderedPageBreak/>
        <w:t>Interfaz de usuario</w:t>
      </w:r>
      <w:bookmarkEnd w:id="43"/>
    </w:p>
    <w:p w14:paraId="18F3B460" w14:textId="77777777" w:rsidR="00914C9A" w:rsidRPr="008E5B43" w:rsidRDefault="00914C9A" w:rsidP="00914C9A">
      <w:pPr>
        <w:tabs>
          <w:tab w:val="left" w:pos="1467"/>
        </w:tabs>
      </w:pPr>
      <w:r>
        <w:tab/>
      </w:r>
      <w:r w:rsidR="00CF0380" w:rsidRPr="00CF0380">
        <w:rPr>
          <w:noProof/>
          <w:lang w:val="es-ES" w:eastAsia="es-ES"/>
        </w:rPr>
        <w:drawing>
          <wp:inline distT="0" distB="0" distL="0" distR="0" wp14:anchorId="12951D0C" wp14:editId="7D87FE57">
            <wp:extent cx="5400040" cy="11518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51890"/>
                    </a:xfrm>
                    <a:prstGeom prst="rect">
                      <a:avLst/>
                    </a:prstGeom>
                  </pic:spPr>
                </pic:pic>
              </a:graphicData>
            </a:graphic>
          </wp:inline>
        </w:drawing>
      </w:r>
    </w:p>
    <w:p w14:paraId="585B940D" w14:textId="77777777" w:rsidR="00914C9A" w:rsidRDefault="00914C9A" w:rsidP="00914C9A">
      <w:pPr>
        <w:pStyle w:val="Titulo3Numerado"/>
        <w:numPr>
          <w:ilvl w:val="2"/>
          <w:numId w:val="19"/>
        </w:numPr>
      </w:pPr>
      <w:bookmarkStart w:id="44" w:name="_Toc135667840"/>
      <w:r>
        <w:t>Validaciones</w:t>
      </w:r>
      <w:bookmarkEnd w:id="44"/>
    </w:p>
    <w:p w14:paraId="4C4B9402" w14:textId="77777777" w:rsidR="00914C9A" w:rsidRDefault="00914C9A" w:rsidP="00914C9A">
      <w:pPr>
        <w:pStyle w:val="Prrafodelista"/>
        <w:numPr>
          <w:ilvl w:val="0"/>
          <w:numId w:val="39"/>
        </w:numPr>
      </w:pPr>
      <w:r>
        <w:t>E</w:t>
      </w:r>
      <w:r w:rsidRPr="00914C9A">
        <w:t>sta funcio</w:t>
      </w:r>
      <w:r>
        <w:t>nalidad no requiere validación.</w:t>
      </w:r>
    </w:p>
    <w:p w14:paraId="1DD5072D" w14:textId="77777777" w:rsidR="00AE33D6" w:rsidRDefault="00AE33D6" w:rsidP="00AE33D6"/>
    <w:p w14:paraId="1C444DE7" w14:textId="77777777" w:rsidR="00AE33D6" w:rsidRDefault="00AE33D6" w:rsidP="00AE33D6"/>
    <w:p w14:paraId="153E7A2C" w14:textId="77777777" w:rsidR="00AE33D6" w:rsidRDefault="00AE33D6" w:rsidP="00AE33D6"/>
    <w:p w14:paraId="25A9E3C7" w14:textId="77777777" w:rsidR="00AE33D6" w:rsidRDefault="00AE33D6" w:rsidP="00AE33D6"/>
    <w:p w14:paraId="28E6FA1D" w14:textId="77777777" w:rsidR="00AE33D6" w:rsidRDefault="00AE33D6" w:rsidP="00AE33D6"/>
    <w:p w14:paraId="26B5BF6E" w14:textId="77777777" w:rsidR="00AE33D6" w:rsidRDefault="00AE33D6" w:rsidP="00AE33D6"/>
    <w:p w14:paraId="6221CDE9" w14:textId="77777777" w:rsidR="00AE33D6" w:rsidRDefault="00AE33D6" w:rsidP="00AE33D6"/>
    <w:p w14:paraId="0AD87D28" w14:textId="77777777" w:rsidR="00AE33D6" w:rsidRDefault="00AE33D6" w:rsidP="00AE33D6"/>
    <w:p w14:paraId="5272CE4E" w14:textId="77777777" w:rsidR="00AE33D6" w:rsidRDefault="00AE33D6" w:rsidP="00AE33D6"/>
    <w:p w14:paraId="46352138" w14:textId="77777777" w:rsidR="00AE33D6" w:rsidRDefault="00AE33D6" w:rsidP="00AE33D6"/>
    <w:p w14:paraId="12A89984" w14:textId="77777777" w:rsidR="00AE33D6" w:rsidRDefault="00AE33D6" w:rsidP="00AE33D6"/>
    <w:p w14:paraId="0D9B27FB" w14:textId="77777777" w:rsidR="00AE33D6" w:rsidRDefault="00AE33D6" w:rsidP="00AE33D6"/>
    <w:p w14:paraId="4B426D87" w14:textId="77777777" w:rsidR="00AE33D6" w:rsidRDefault="00AE33D6" w:rsidP="00AE33D6"/>
    <w:p w14:paraId="682FC45A" w14:textId="77777777" w:rsidR="00AE33D6" w:rsidRDefault="00AE33D6" w:rsidP="00AE33D6"/>
    <w:p w14:paraId="1CCCD9A3" w14:textId="15748EF7" w:rsidR="00AE33D6" w:rsidRDefault="00AE33D6" w:rsidP="00AE33D6">
      <w:pPr>
        <w:pStyle w:val="Titulo1Numerado"/>
      </w:pPr>
      <w:r>
        <w:lastRenderedPageBreak/>
        <w:t>Descripción general del problema a resolver</w:t>
      </w:r>
      <w:r>
        <w:t xml:space="preserve"> actualizado</w:t>
      </w:r>
    </w:p>
    <w:p w14:paraId="03C08A9E" w14:textId="77777777" w:rsidR="00AE33D6" w:rsidRDefault="00AE33D6" w:rsidP="00AE33D6">
      <w:pPr>
        <w:spacing w:line="240" w:lineRule="auto"/>
      </w:pPr>
      <w:r>
        <w:t>Crear una aplicación para registrar datos de un Censo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4215"/>
      </w:tblGrid>
      <w:tr w:rsidR="00AE33D6" w14:paraId="53406FF6" w14:textId="77777777" w:rsidTr="00FF745E">
        <w:tc>
          <w:tcPr>
            <w:tcW w:w="4289" w:type="dxa"/>
          </w:tcPr>
          <w:p w14:paraId="0C927457" w14:textId="77777777" w:rsidR="00AE33D6" w:rsidRPr="002E433C" w:rsidRDefault="00AE33D6" w:rsidP="00FF745E">
            <w:pPr>
              <w:pStyle w:val="TituloIlustracinTabla"/>
            </w:pPr>
          </w:p>
        </w:tc>
        <w:tc>
          <w:tcPr>
            <w:tcW w:w="4215" w:type="dxa"/>
          </w:tcPr>
          <w:p w14:paraId="6985F622" w14:textId="77777777" w:rsidR="00AE33D6" w:rsidRPr="00C01B55" w:rsidRDefault="00AE33D6" w:rsidP="00FF745E">
            <w:pPr>
              <w:pStyle w:val="Prrafodelista"/>
              <w:keepNext/>
              <w:spacing w:after="0" w:line="240" w:lineRule="auto"/>
              <w:ind w:left="0"/>
              <w:jc w:val="center"/>
              <w:rPr>
                <w:noProof/>
                <w:lang w:eastAsia="es-UY"/>
              </w:rPr>
            </w:pPr>
          </w:p>
        </w:tc>
      </w:tr>
    </w:tbl>
    <w:p w14:paraId="6A1402A3" w14:textId="08258F99" w:rsidR="00AE33D6" w:rsidRDefault="00AE33D6" w:rsidP="00AE33D6">
      <w:pPr>
        <w:pStyle w:val="Titulo2Numerado"/>
        <w:numPr>
          <w:ilvl w:val="0"/>
          <w:numId w:val="0"/>
        </w:numPr>
        <w:ind w:left="360"/>
      </w:pPr>
      <w:r>
        <w:t>3.1</w:t>
      </w:r>
      <w:r>
        <w:t xml:space="preserve"> Tipos de usuario del sistema</w:t>
      </w:r>
    </w:p>
    <w:p w14:paraId="1CB611FD" w14:textId="77777777" w:rsidR="00AE33D6" w:rsidRDefault="00AE33D6" w:rsidP="00AE33D6">
      <w:pPr>
        <w:pStyle w:val="Prrafodelista"/>
        <w:numPr>
          <w:ilvl w:val="0"/>
          <w:numId w:val="24"/>
        </w:numPr>
      </w:pPr>
      <w:r>
        <w:t>Censista</w:t>
      </w:r>
    </w:p>
    <w:p w14:paraId="0FDCEA89" w14:textId="77777777" w:rsidR="00AE33D6" w:rsidRPr="00F861A4" w:rsidRDefault="00AE33D6" w:rsidP="00AE33D6">
      <w:pPr>
        <w:pStyle w:val="Prrafodelista"/>
        <w:numPr>
          <w:ilvl w:val="0"/>
          <w:numId w:val="24"/>
        </w:numPr>
      </w:pPr>
      <w:r>
        <w:t>Invitado</w:t>
      </w:r>
    </w:p>
    <w:p w14:paraId="291E3228" w14:textId="0697C9CE" w:rsidR="00AE33D6" w:rsidRDefault="00AE33D6" w:rsidP="00AE33D6">
      <w:pPr>
        <w:pStyle w:val="Titulo2Numerado"/>
        <w:numPr>
          <w:ilvl w:val="1"/>
          <w:numId w:val="40"/>
        </w:numPr>
      </w:pPr>
      <w:r>
        <w:t xml:space="preserve"> </w:t>
      </w:r>
      <w:r>
        <w:t>Listado de funcionalidades</w:t>
      </w:r>
    </w:p>
    <w:p w14:paraId="0676FEB4" w14:textId="4AB83B75" w:rsidR="00AE33D6" w:rsidRDefault="00AE33D6" w:rsidP="00AE33D6">
      <w:r>
        <w:t xml:space="preserve">F01 </w:t>
      </w:r>
      <w:r w:rsidR="00863501">
        <w:t>–</w:t>
      </w:r>
      <w:r w:rsidR="00F53CB6">
        <w:t xml:space="preserve"> </w:t>
      </w:r>
      <w:proofErr w:type="spellStart"/>
      <w:r w:rsidR="006F564E">
        <w:t>Login</w:t>
      </w:r>
      <w:proofErr w:type="spellEnd"/>
      <w:r w:rsidR="00863501">
        <w:t xml:space="preserve"> / </w:t>
      </w:r>
      <w:proofErr w:type="spellStart"/>
      <w:r w:rsidR="00863501">
        <w:t>Logout</w:t>
      </w:r>
      <w:proofErr w:type="spellEnd"/>
      <w:r w:rsidR="00863501">
        <w:t xml:space="preserve"> </w:t>
      </w:r>
      <w:r w:rsidR="006F564E">
        <w:t>-</w:t>
      </w:r>
      <w:r>
        <w:t xml:space="preserve"> Censista</w:t>
      </w:r>
      <w:r w:rsidR="00BC0055">
        <w:t xml:space="preserve"> </w:t>
      </w:r>
    </w:p>
    <w:p w14:paraId="1E15EE86" w14:textId="71019F5A" w:rsidR="00AE33D6" w:rsidRDefault="00AE33D6" w:rsidP="00AE33D6">
      <w:r>
        <w:t xml:space="preserve">F02 </w:t>
      </w:r>
      <w:r w:rsidR="006F564E">
        <w:t xml:space="preserve">- </w:t>
      </w:r>
      <w:r w:rsidR="00863501">
        <w:t>Registro Censista - Censista</w:t>
      </w:r>
    </w:p>
    <w:p w14:paraId="4A6C47D2" w14:textId="012EC963" w:rsidR="00AE33D6" w:rsidRDefault="00AE33D6" w:rsidP="006F564E">
      <w:pPr>
        <w:tabs>
          <w:tab w:val="center" w:pos="4252"/>
        </w:tabs>
      </w:pPr>
      <w:r>
        <w:t xml:space="preserve">F03 </w:t>
      </w:r>
      <w:r w:rsidR="006F564E">
        <w:t>-</w:t>
      </w:r>
      <w:r>
        <w:t xml:space="preserve"> </w:t>
      </w:r>
      <w:proofErr w:type="spellStart"/>
      <w:r w:rsidR="00863501">
        <w:t>Login</w:t>
      </w:r>
      <w:proofErr w:type="spellEnd"/>
      <w:r w:rsidR="00863501">
        <w:t xml:space="preserve"> Invitado – Invitado</w:t>
      </w:r>
      <w:r w:rsidR="006F564E">
        <w:tab/>
      </w:r>
    </w:p>
    <w:p w14:paraId="1EE1D579" w14:textId="7C4E5D25" w:rsidR="006F564E" w:rsidRDefault="006F564E" w:rsidP="006F564E">
      <w:pPr>
        <w:tabs>
          <w:tab w:val="center" w:pos="4252"/>
        </w:tabs>
      </w:pPr>
      <w:r>
        <w:t>F04 - Formulario Invitado - Invitado</w:t>
      </w:r>
    </w:p>
    <w:p w14:paraId="2E392419" w14:textId="300A15D4" w:rsidR="006F564E" w:rsidRDefault="006F564E" w:rsidP="006F564E">
      <w:pPr>
        <w:tabs>
          <w:tab w:val="center" w:pos="4252"/>
        </w:tabs>
      </w:pPr>
      <w:r>
        <w:t>F05 – Reporte Censo – Invitado</w:t>
      </w:r>
    </w:p>
    <w:p w14:paraId="0D9D443C" w14:textId="18F4F769" w:rsidR="006F564E" w:rsidRDefault="006F564E" w:rsidP="006F564E">
      <w:pPr>
        <w:tabs>
          <w:tab w:val="center" w:pos="4252"/>
        </w:tabs>
      </w:pPr>
      <w:r>
        <w:t>F06 – Formulario Censista - Censista</w:t>
      </w:r>
    </w:p>
    <w:p w14:paraId="370C2585" w14:textId="1B4F6622" w:rsidR="00AE33D6" w:rsidRDefault="00AE33D6" w:rsidP="00AE33D6">
      <w:r>
        <w:t>F0</w:t>
      </w:r>
      <w:r w:rsidR="00863501">
        <w:t>7</w:t>
      </w:r>
      <w:r>
        <w:t xml:space="preserve"> – Censos </w:t>
      </w:r>
      <w:r w:rsidR="00863501">
        <w:t>para validar</w:t>
      </w:r>
      <w:r>
        <w:t xml:space="preserve"> - Censista</w:t>
      </w:r>
    </w:p>
    <w:p w14:paraId="68083E2C" w14:textId="7898621A" w:rsidR="00AE33D6" w:rsidRDefault="00AE33D6" w:rsidP="00AE33D6">
      <w:r>
        <w:t>F0</w:t>
      </w:r>
      <w:r w:rsidR="00863501">
        <w:t>8</w:t>
      </w:r>
      <w:r>
        <w:t xml:space="preserve"> – Reasignar personas para validar – Censista</w:t>
      </w:r>
    </w:p>
    <w:p w14:paraId="23EE96F8" w14:textId="0C52CC8B" w:rsidR="00AE33D6" w:rsidRDefault="00AE33D6" w:rsidP="00863501">
      <w:r>
        <w:t>F0</w:t>
      </w:r>
      <w:r w:rsidR="00863501">
        <w:t>9</w:t>
      </w:r>
      <w:r>
        <w:t xml:space="preserve"> – Visualizar información estadística – Censista</w:t>
      </w:r>
      <w:r w:rsidRPr="00914C9A">
        <w:t xml:space="preserve"> </w:t>
      </w:r>
    </w:p>
    <w:p w14:paraId="2FF38273" w14:textId="52DA85EE" w:rsidR="00AE33D6" w:rsidRPr="00AE33D6" w:rsidRDefault="00AE33D6" w:rsidP="00AE33D6"/>
    <w:p w14:paraId="6949A6DC" w14:textId="7F0F5417" w:rsidR="00AE33D6" w:rsidRDefault="00AE33D6" w:rsidP="00AE33D6">
      <w:pPr>
        <w:pStyle w:val="Titulo1Numerado"/>
      </w:pPr>
      <w:r>
        <w:t>Detalle de Funcionalidades</w:t>
      </w:r>
      <w:r w:rsidR="00BC0055">
        <w:t xml:space="preserve"> actualizado</w:t>
      </w:r>
    </w:p>
    <w:p w14:paraId="13F9F302" w14:textId="77777777" w:rsidR="00AE33D6" w:rsidRPr="00AE33D6" w:rsidRDefault="00AE33D6" w:rsidP="00AE33D6"/>
    <w:p w14:paraId="345A1F6B" w14:textId="77777777" w:rsidR="00AE33D6" w:rsidRPr="00AE33D6" w:rsidRDefault="00AE33D6" w:rsidP="00AE33D6"/>
    <w:p w14:paraId="2D1B13DE" w14:textId="65C39F8D" w:rsidR="00AE33D6" w:rsidRPr="00914C9A" w:rsidRDefault="00AE33D6" w:rsidP="00AE33D6"/>
    <w:sectPr w:rsidR="00AE33D6" w:rsidRPr="00914C9A" w:rsidSect="00505622">
      <w:footerReference w:type="default" r:id="rId1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9652" w14:textId="77777777" w:rsidR="00546B5B" w:rsidRDefault="00546B5B" w:rsidP="00505622">
      <w:pPr>
        <w:spacing w:after="0" w:line="240" w:lineRule="auto"/>
      </w:pPr>
      <w:r>
        <w:separator/>
      </w:r>
    </w:p>
  </w:endnote>
  <w:endnote w:type="continuationSeparator" w:id="0">
    <w:p w14:paraId="761F0A93" w14:textId="77777777" w:rsidR="00546B5B" w:rsidRDefault="00546B5B"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64499"/>
      <w:docPartObj>
        <w:docPartGallery w:val="Page Numbers (Bottom of Page)"/>
        <w:docPartUnique/>
      </w:docPartObj>
    </w:sdtPr>
    <w:sdtContent>
      <w:p w14:paraId="60673C75" w14:textId="77777777" w:rsidR="009A09B2" w:rsidRDefault="009A09B2">
        <w:pPr>
          <w:pStyle w:val="Piedepgina"/>
          <w:jc w:val="right"/>
        </w:pPr>
        <w:r>
          <w:fldChar w:fldCharType="begin"/>
        </w:r>
        <w:r>
          <w:instrText xml:space="preserve"> PAGE   \* MERGEFORMAT </w:instrText>
        </w:r>
        <w:r>
          <w:fldChar w:fldCharType="separate"/>
        </w:r>
        <w:r w:rsidR="00CF0380">
          <w:rPr>
            <w:noProof/>
          </w:rPr>
          <w:t>3</w:t>
        </w:r>
        <w:r>
          <w:rPr>
            <w:noProof/>
          </w:rPr>
          <w:fldChar w:fldCharType="end"/>
        </w:r>
      </w:p>
    </w:sdtContent>
  </w:sdt>
  <w:p w14:paraId="73872B58" w14:textId="77777777" w:rsidR="009A09B2" w:rsidRDefault="009A09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57A6" w14:textId="77777777" w:rsidR="00546B5B" w:rsidRDefault="00546B5B" w:rsidP="00505622">
      <w:pPr>
        <w:spacing w:after="0" w:line="240" w:lineRule="auto"/>
      </w:pPr>
      <w:r>
        <w:separator/>
      </w:r>
    </w:p>
  </w:footnote>
  <w:footnote w:type="continuationSeparator" w:id="0">
    <w:p w14:paraId="59830F8E" w14:textId="77777777" w:rsidR="00546B5B" w:rsidRDefault="00546B5B" w:rsidP="0050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043"/>
    <w:multiLevelType w:val="hybridMultilevel"/>
    <w:tmpl w:val="6A4E9408"/>
    <w:lvl w:ilvl="0" w:tplc="0C0A000F">
      <w:start w:val="1"/>
      <w:numFmt w:val="decimal"/>
      <w:lvlText w:val="%1."/>
      <w:lvlJc w:val="left"/>
      <w:pPr>
        <w:ind w:left="2133" w:hanging="360"/>
      </w:pPr>
    </w:lvl>
    <w:lvl w:ilvl="1" w:tplc="0C0A0019" w:tentative="1">
      <w:start w:val="1"/>
      <w:numFmt w:val="lowerLetter"/>
      <w:lvlText w:val="%2."/>
      <w:lvlJc w:val="left"/>
      <w:pPr>
        <w:ind w:left="2853" w:hanging="360"/>
      </w:pPr>
    </w:lvl>
    <w:lvl w:ilvl="2" w:tplc="0C0A001B" w:tentative="1">
      <w:start w:val="1"/>
      <w:numFmt w:val="lowerRoman"/>
      <w:lvlText w:val="%3."/>
      <w:lvlJc w:val="right"/>
      <w:pPr>
        <w:ind w:left="3573" w:hanging="180"/>
      </w:pPr>
    </w:lvl>
    <w:lvl w:ilvl="3" w:tplc="0C0A000F" w:tentative="1">
      <w:start w:val="1"/>
      <w:numFmt w:val="decimal"/>
      <w:lvlText w:val="%4."/>
      <w:lvlJc w:val="left"/>
      <w:pPr>
        <w:ind w:left="4293" w:hanging="360"/>
      </w:pPr>
    </w:lvl>
    <w:lvl w:ilvl="4" w:tplc="0C0A0019" w:tentative="1">
      <w:start w:val="1"/>
      <w:numFmt w:val="lowerLetter"/>
      <w:lvlText w:val="%5."/>
      <w:lvlJc w:val="left"/>
      <w:pPr>
        <w:ind w:left="5013" w:hanging="360"/>
      </w:pPr>
    </w:lvl>
    <w:lvl w:ilvl="5" w:tplc="0C0A001B" w:tentative="1">
      <w:start w:val="1"/>
      <w:numFmt w:val="lowerRoman"/>
      <w:lvlText w:val="%6."/>
      <w:lvlJc w:val="right"/>
      <w:pPr>
        <w:ind w:left="5733" w:hanging="180"/>
      </w:pPr>
    </w:lvl>
    <w:lvl w:ilvl="6" w:tplc="0C0A000F" w:tentative="1">
      <w:start w:val="1"/>
      <w:numFmt w:val="decimal"/>
      <w:lvlText w:val="%7."/>
      <w:lvlJc w:val="left"/>
      <w:pPr>
        <w:ind w:left="6453" w:hanging="360"/>
      </w:pPr>
    </w:lvl>
    <w:lvl w:ilvl="7" w:tplc="0C0A0019" w:tentative="1">
      <w:start w:val="1"/>
      <w:numFmt w:val="lowerLetter"/>
      <w:lvlText w:val="%8."/>
      <w:lvlJc w:val="left"/>
      <w:pPr>
        <w:ind w:left="7173" w:hanging="360"/>
      </w:pPr>
    </w:lvl>
    <w:lvl w:ilvl="8" w:tplc="0C0A001B" w:tentative="1">
      <w:start w:val="1"/>
      <w:numFmt w:val="lowerRoman"/>
      <w:lvlText w:val="%9."/>
      <w:lvlJc w:val="right"/>
      <w:pPr>
        <w:ind w:left="7893" w:hanging="180"/>
      </w:pPr>
    </w:lvl>
  </w:abstractNum>
  <w:abstractNum w:abstractNumId="1" w15:restartNumberingAfterBreak="0">
    <w:nsid w:val="111A572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1E013E"/>
    <w:multiLevelType w:val="hybridMultilevel"/>
    <w:tmpl w:val="AE40424C"/>
    <w:lvl w:ilvl="0" w:tplc="0C0A000F">
      <w:start w:val="1"/>
      <w:numFmt w:val="decimal"/>
      <w:lvlText w:val="%1."/>
      <w:lvlJc w:val="left"/>
      <w:pPr>
        <w:ind w:left="2853" w:hanging="360"/>
      </w:pPr>
    </w:lvl>
    <w:lvl w:ilvl="1" w:tplc="0C0A0019" w:tentative="1">
      <w:start w:val="1"/>
      <w:numFmt w:val="lowerLetter"/>
      <w:lvlText w:val="%2."/>
      <w:lvlJc w:val="left"/>
      <w:pPr>
        <w:ind w:left="3573" w:hanging="360"/>
      </w:pPr>
    </w:lvl>
    <w:lvl w:ilvl="2" w:tplc="0C0A001B" w:tentative="1">
      <w:start w:val="1"/>
      <w:numFmt w:val="lowerRoman"/>
      <w:lvlText w:val="%3."/>
      <w:lvlJc w:val="right"/>
      <w:pPr>
        <w:ind w:left="4293" w:hanging="180"/>
      </w:pPr>
    </w:lvl>
    <w:lvl w:ilvl="3" w:tplc="0C0A000F" w:tentative="1">
      <w:start w:val="1"/>
      <w:numFmt w:val="decimal"/>
      <w:lvlText w:val="%4."/>
      <w:lvlJc w:val="left"/>
      <w:pPr>
        <w:ind w:left="5013" w:hanging="360"/>
      </w:pPr>
    </w:lvl>
    <w:lvl w:ilvl="4" w:tplc="0C0A0019" w:tentative="1">
      <w:start w:val="1"/>
      <w:numFmt w:val="lowerLetter"/>
      <w:lvlText w:val="%5."/>
      <w:lvlJc w:val="left"/>
      <w:pPr>
        <w:ind w:left="5733" w:hanging="360"/>
      </w:pPr>
    </w:lvl>
    <w:lvl w:ilvl="5" w:tplc="0C0A001B" w:tentative="1">
      <w:start w:val="1"/>
      <w:numFmt w:val="lowerRoman"/>
      <w:lvlText w:val="%6."/>
      <w:lvlJc w:val="right"/>
      <w:pPr>
        <w:ind w:left="6453" w:hanging="180"/>
      </w:pPr>
    </w:lvl>
    <w:lvl w:ilvl="6" w:tplc="0C0A000F" w:tentative="1">
      <w:start w:val="1"/>
      <w:numFmt w:val="decimal"/>
      <w:lvlText w:val="%7."/>
      <w:lvlJc w:val="left"/>
      <w:pPr>
        <w:ind w:left="7173" w:hanging="360"/>
      </w:pPr>
    </w:lvl>
    <w:lvl w:ilvl="7" w:tplc="0C0A0019" w:tentative="1">
      <w:start w:val="1"/>
      <w:numFmt w:val="lowerLetter"/>
      <w:lvlText w:val="%8."/>
      <w:lvlJc w:val="left"/>
      <w:pPr>
        <w:ind w:left="7893" w:hanging="360"/>
      </w:pPr>
    </w:lvl>
    <w:lvl w:ilvl="8" w:tplc="0C0A001B" w:tentative="1">
      <w:start w:val="1"/>
      <w:numFmt w:val="lowerRoman"/>
      <w:lvlText w:val="%9."/>
      <w:lvlJc w:val="right"/>
      <w:pPr>
        <w:ind w:left="8613" w:hanging="180"/>
      </w:pPr>
    </w:lvl>
  </w:abstractNum>
  <w:abstractNum w:abstractNumId="3" w15:restartNumberingAfterBreak="0">
    <w:nsid w:val="1F815C94"/>
    <w:multiLevelType w:val="hybridMultilevel"/>
    <w:tmpl w:val="D4AED2B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15:restartNumberingAfterBreak="0">
    <w:nsid w:val="20575545"/>
    <w:multiLevelType w:val="hybridMultilevel"/>
    <w:tmpl w:val="FD869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6" w15:restartNumberingAfterBreak="0">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04E39"/>
    <w:multiLevelType w:val="hybridMultilevel"/>
    <w:tmpl w:val="57468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4C4058"/>
    <w:multiLevelType w:val="hybridMultilevel"/>
    <w:tmpl w:val="74242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D70CE4"/>
    <w:multiLevelType w:val="multilevel"/>
    <w:tmpl w:val="5E1EFD2C"/>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5602884"/>
    <w:multiLevelType w:val="hybridMultilevel"/>
    <w:tmpl w:val="0512D154"/>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1" w15:restartNumberingAfterBreak="0">
    <w:nsid w:val="456B527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917E8C"/>
    <w:multiLevelType w:val="hybridMultilevel"/>
    <w:tmpl w:val="36AA74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C936A5E"/>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6B06D11"/>
    <w:multiLevelType w:val="hybridMultilevel"/>
    <w:tmpl w:val="C9AC6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0F56B3"/>
    <w:multiLevelType w:val="multilevel"/>
    <w:tmpl w:val="7DE09E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37967D1"/>
    <w:multiLevelType w:val="hybridMultilevel"/>
    <w:tmpl w:val="FDF68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DC3E5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C8A4BC4"/>
    <w:multiLevelType w:val="hybridMultilevel"/>
    <w:tmpl w:val="D110FA3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7C995470"/>
    <w:multiLevelType w:val="hybridMultilevel"/>
    <w:tmpl w:val="48F2CEAA"/>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317194541">
    <w:abstractNumId w:val="5"/>
  </w:num>
  <w:num w:numId="2" w16cid:durableId="683362599">
    <w:abstractNumId w:val="6"/>
  </w:num>
  <w:num w:numId="3" w16cid:durableId="1803839095">
    <w:abstractNumId w:val="6"/>
  </w:num>
  <w:num w:numId="4" w16cid:durableId="976569585">
    <w:abstractNumId w:val="6"/>
  </w:num>
  <w:num w:numId="5" w16cid:durableId="1366514989">
    <w:abstractNumId w:val="6"/>
  </w:num>
  <w:num w:numId="6" w16cid:durableId="1658917607">
    <w:abstractNumId w:val="6"/>
  </w:num>
  <w:num w:numId="7" w16cid:durableId="586117567">
    <w:abstractNumId w:val="12"/>
  </w:num>
  <w:num w:numId="8" w16cid:durableId="1085421827">
    <w:abstractNumId w:val="6"/>
  </w:num>
  <w:num w:numId="9" w16cid:durableId="320473513">
    <w:abstractNumId w:val="6"/>
  </w:num>
  <w:num w:numId="10" w16cid:durableId="676275756">
    <w:abstractNumId w:val="6"/>
  </w:num>
  <w:num w:numId="11" w16cid:durableId="1149902191">
    <w:abstractNumId w:val="6"/>
  </w:num>
  <w:num w:numId="12" w16cid:durableId="226039912">
    <w:abstractNumId w:val="6"/>
  </w:num>
  <w:num w:numId="13" w16cid:durableId="494344421">
    <w:abstractNumId w:val="6"/>
  </w:num>
  <w:num w:numId="14" w16cid:durableId="1809546966">
    <w:abstractNumId w:val="6"/>
  </w:num>
  <w:num w:numId="15" w16cid:durableId="1462965628">
    <w:abstractNumId w:val="12"/>
  </w:num>
  <w:num w:numId="16" w16cid:durableId="712197139">
    <w:abstractNumId w:val="12"/>
  </w:num>
  <w:num w:numId="17" w16cid:durableId="1784300241">
    <w:abstractNumId w:val="6"/>
  </w:num>
  <w:num w:numId="18" w16cid:durableId="806894031">
    <w:abstractNumId w:val="6"/>
  </w:num>
  <w:num w:numId="19" w16cid:durableId="160509339">
    <w:abstractNumId w:val="14"/>
  </w:num>
  <w:num w:numId="20" w16cid:durableId="812603470">
    <w:abstractNumId w:val="12"/>
  </w:num>
  <w:num w:numId="21" w16cid:durableId="2128425869">
    <w:abstractNumId w:val="6"/>
  </w:num>
  <w:num w:numId="22" w16cid:durableId="1891115581">
    <w:abstractNumId w:val="15"/>
  </w:num>
  <w:num w:numId="23" w16cid:durableId="1383207817">
    <w:abstractNumId w:val="12"/>
  </w:num>
  <w:num w:numId="24" w16cid:durableId="368379479">
    <w:abstractNumId w:val="3"/>
  </w:num>
  <w:num w:numId="25" w16cid:durableId="565263852">
    <w:abstractNumId w:val="8"/>
  </w:num>
  <w:num w:numId="26" w16cid:durableId="410273159">
    <w:abstractNumId w:val="7"/>
  </w:num>
  <w:num w:numId="27" w16cid:durableId="311570012">
    <w:abstractNumId w:val="13"/>
  </w:num>
  <w:num w:numId="28" w16cid:durableId="897133471">
    <w:abstractNumId w:val="4"/>
  </w:num>
  <w:num w:numId="29" w16cid:durableId="27343009">
    <w:abstractNumId w:val="16"/>
  </w:num>
  <w:num w:numId="30" w16cid:durableId="263736137">
    <w:abstractNumId w:val="20"/>
  </w:num>
  <w:num w:numId="31" w16cid:durableId="2062166079">
    <w:abstractNumId w:val="18"/>
  </w:num>
  <w:num w:numId="32" w16cid:durableId="1351680945">
    <w:abstractNumId w:val="11"/>
  </w:num>
  <w:num w:numId="33" w16cid:durableId="957834376">
    <w:abstractNumId w:val="0"/>
  </w:num>
  <w:num w:numId="34" w16cid:durableId="153381380">
    <w:abstractNumId w:val="10"/>
  </w:num>
  <w:num w:numId="35" w16cid:durableId="1658069863">
    <w:abstractNumId w:val="2"/>
  </w:num>
  <w:num w:numId="36" w16cid:durableId="887376431">
    <w:abstractNumId w:val="19"/>
  </w:num>
  <w:num w:numId="37" w16cid:durableId="1064647214">
    <w:abstractNumId w:val="1"/>
  </w:num>
  <w:num w:numId="38" w16cid:durableId="1674841911">
    <w:abstractNumId w:val="17"/>
  </w:num>
  <w:num w:numId="39" w16cid:durableId="1398436689">
    <w:abstractNumId w:val="21"/>
  </w:num>
  <w:num w:numId="40" w16cid:durableId="167604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676315"/>
    <w:rsid w:val="0002364A"/>
    <w:rsid w:val="0003056D"/>
    <w:rsid w:val="00066724"/>
    <w:rsid w:val="000F1E36"/>
    <w:rsid w:val="00144FFD"/>
    <w:rsid w:val="00173F40"/>
    <w:rsid w:val="001B3DA7"/>
    <w:rsid w:val="002005DE"/>
    <w:rsid w:val="002873A7"/>
    <w:rsid w:val="002A5A58"/>
    <w:rsid w:val="002D0AE0"/>
    <w:rsid w:val="002F66DB"/>
    <w:rsid w:val="003563B8"/>
    <w:rsid w:val="003B2E1C"/>
    <w:rsid w:val="003B3136"/>
    <w:rsid w:val="003F3388"/>
    <w:rsid w:val="003F42C3"/>
    <w:rsid w:val="00450F51"/>
    <w:rsid w:val="004552A2"/>
    <w:rsid w:val="00464362"/>
    <w:rsid w:val="00486C9C"/>
    <w:rsid w:val="004A4B2C"/>
    <w:rsid w:val="00505622"/>
    <w:rsid w:val="00546B5B"/>
    <w:rsid w:val="005A248B"/>
    <w:rsid w:val="005C03C0"/>
    <w:rsid w:val="005D58F5"/>
    <w:rsid w:val="005F7F03"/>
    <w:rsid w:val="00606FC5"/>
    <w:rsid w:val="0063289F"/>
    <w:rsid w:val="00636CA2"/>
    <w:rsid w:val="006461AA"/>
    <w:rsid w:val="00676315"/>
    <w:rsid w:val="0069103E"/>
    <w:rsid w:val="006C2E60"/>
    <w:rsid w:val="006F564E"/>
    <w:rsid w:val="00791CA2"/>
    <w:rsid w:val="007A1A65"/>
    <w:rsid w:val="0085080E"/>
    <w:rsid w:val="00863501"/>
    <w:rsid w:val="00865DC0"/>
    <w:rsid w:val="008726EF"/>
    <w:rsid w:val="008731F3"/>
    <w:rsid w:val="00896DB6"/>
    <w:rsid w:val="008E569D"/>
    <w:rsid w:val="008E5B43"/>
    <w:rsid w:val="00914C9A"/>
    <w:rsid w:val="009607B2"/>
    <w:rsid w:val="00987957"/>
    <w:rsid w:val="00995A38"/>
    <w:rsid w:val="009A09B2"/>
    <w:rsid w:val="00A05B82"/>
    <w:rsid w:val="00A15600"/>
    <w:rsid w:val="00A162F3"/>
    <w:rsid w:val="00A25E1F"/>
    <w:rsid w:val="00A417C3"/>
    <w:rsid w:val="00A64141"/>
    <w:rsid w:val="00A804B6"/>
    <w:rsid w:val="00A8065D"/>
    <w:rsid w:val="00A8366A"/>
    <w:rsid w:val="00A925F4"/>
    <w:rsid w:val="00AE33D6"/>
    <w:rsid w:val="00B33E0E"/>
    <w:rsid w:val="00B74B10"/>
    <w:rsid w:val="00BC0055"/>
    <w:rsid w:val="00BD63F4"/>
    <w:rsid w:val="00BF376F"/>
    <w:rsid w:val="00C16F32"/>
    <w:rsid w:val="00C6312A"/>
    <w:rsid w:val="00C7460D"/>
    <w:rsid w:val="00CF0380"/>
    <w:rsid w:val="00DC4D30"/>
    <w:rsid w:val="00E3307C"/>
    <w:rsid w:val="00E4527F"/>
    <w:rsid w:val="00E8090A"/>
    <w:rsid w:val="00EE3347"/>
    <w:rsid w:val="00F247B1"/>
    <w:rsid w:val="00F53CB6"/>
    <w:rsid w:val="00F861A4"/>
    <w:rsid w:val="00F97D98"/>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B990"/>
  <w15:docId w15:val="{1E625CE3-6539-4BB9-BB49-FFFA498C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gui\Downloads\PlantillaDocumentoAnalisisObligatorioP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455CF-4665-4944-B9C9-16CA09D6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PlantillaDocumentoAnalisisObligatorioP1 (3).dotx</Template>
  <TotalTime>0</TotalTime>
  <Pages>13</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Plisich</dc:creator>
  <cp:keywords/>
  <dc:description/>
  <cp:lastModifiedBy>Guillermo Plisich</cp:lastModifiedBy>
  <cp:revision>2</cp:revision>
  <dcterms:created xsi:type="dcterms:W3CDTF">2023-06-19T01:33:00Z</dcterms:created>
  <dcterms:modified xsi:type="dcterms:W3CDTF">2023-06-19T01:33:00Z</dcterms:modified>
</cp:coreProperties>
</file>